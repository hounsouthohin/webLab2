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76" w:type="dxa"/>
        <w:tblCellMar>
          <w:left w:w="70" w:type="dxa"/>
          <w:right w:w="70" w:type="dxa"/>
        </w:tblCellMar>
        <w:tblLook w:val="0000" w:firstRow="0" w:lastRow="0" w:firstColumn="0" w:lastColumn="0" w:noHBand="0" w:noVBand="0"/>
      </w:tblPr>
      <w:tblGrid>
        <w:gridCol w:w="10276"/>
      </w:tblGrid>
      <w:tr w:rsidR="007D44DC" w:rsidRPr="007B35C5" w14:paraId="149F1116" w14:textId="77777777" w:rsidTr="00802827">
        <w:trPr>
          <w:trHeight w:val="512"/>
        </w:trPr>
        <w:tc>
          <w:tcPr>
            <w:tcW w:w="10276" w:type="dxa"/>
            <w:tcBorders>
              <w:top w:val="single" w:sz="12" w:space="0" w:color="DDDDDD"/>
              <w:bottom w:val="single" w:sz="12" w:space="0" w:color="DDDDDD"/>
            </w:tcBorders>
            <w:vAlign w:val="center"/>
          </w:tcPr>
          <w:p w14:paraId="233DCAF0" w14:textId="3170A4A3" w:rsidR="007D44DC" w:rsidRPr="007B610F" w:rsidRDefault="007B35C5" w:rsidP="007B35C5">
            <w:pPr>
              <w:pStyle w:val="Texte"/>
              <w:spacing w:line="240" w:lineRule="auto"/>
              <w:ind w:left="238"/>
              <w:rPr>
                <w:sz w:val="22"/>
                <w:lang w:val="fr-FR"/>
              </w:rPr>
            </w:pPr>
            <w:r>
              <w:rPr>
                <w:sz w:val="22"/>
                <w:lang w:val="fr-FR"/>
              </w:rPr>
              <w:t>420-KV</w:t>
            </w:r>
            <w:r w:rsidR="00995DD4">
              <w:rPr>
                <w:sz w:val="22"/>
                <w:lang w:val="fr-FR"/>
              </w:rPr>
              <w:t>A</w:t>
            </w:r>
            <w:r w:rsidR="00995DD4" w:rsidRPr="00E35B35">
              <w:rPr>
                <w:sz w:val="22"/>
                <w:lang w:val="fr-FR"/>
              </w:rPr>
              <w:t xml:space="preserve">-JQ </w:t>
            </w:r>
            <w:r>
              <w:rPr>
                <w:sz w:val="22"/>
                <w:lang w:val="fr-FR"/>
              </w:rPr>
              <w:t>Web transactionnel</w:t>
            </w:r>
          </w:p>
        </w:tc>
      </w:tr>
    </w:tbl>
    <w:p w14:paraId="633245F0" w14:textId="378A46AA" w:rsidR="007B35C5" w:rsidRDefault="00E9192B" w:rsidP="00843D54">
      <w:pPr>
        <w:pStyle w:val="NormalWeb"/>
        <w:spacing w:before="120" w:after="0"/>
        <w:rPr>
          <w:rFonts w:ascii="Century Gothic" w:hAnsi="Century Gothic"/>
          <w:sz w:val="22"/>
          <w:szCs w:val="24"/>
        </w:rPr>
      </w:pPr>
      <w:r>
        <w:rPr>
          <w:noProof/>
          <w:lang w:eastAsia="en-US"/>
        </w:rPr>
        <w:pict w14:anchorId="7B8187D0">
          <v:shapetype id="_x0000_t202" coordsize="21600,21600" o:spt="202" path="m,l,21600r21600,l21600,xe">
            <v:stroke joinstyle="miter"/>
            <v:path gradientshapeok="t" o:connecttype="rect"/>
          </v:shapetype>
          <v:shape id="Zone de texte 2" o:spid="_x0000_s2317" type="#_x0000_t202" style="position:absolute;left:0;text-align:left;margin-left:-3.25pt;margin-top:-44.05pt;width:512.25pt;height:50.65pt;z-index:1;visibility:visible;mso-wrap-distance-left:9pt;mso-wrap-distance-top:3.6pt;mso-wrap-distance-right:9pt;mso-wrap-distance-bottom:3.6pt;mso-position-horizontal-relative:text;mso-position-vertical-relative:text;mso-width-relative:margin;mso-height-relative:margin;v-text-anchor:top" fillcolor="#005dac" strokecolor="#0097dc" strokeweight=".25pt">
            <v:fill color2="fill lighten(0)" angle="-90" focusposition="1" focussize="" method="linear sigma" focus="100%" type="gradient"/>
            <v:textbox style="mso-next-textbox:#Zone de texte 2">
              <w:txbxContent>
                <w:p w14:paraId="53BFADF6" w14:textId="320904C1" w:rsidR="00E80B9A" w:rsidRPr="00995DD4" w:rsidRDefault="001D181E" w:rsidP="007D44DC">
                  <w:pPr>
                    <w:pStyle w:val="Titre1"/>
                    <w:spacing w:before="0"/>
                    <w:ind w:left="272"/>
                    <w:rPr>
                      <w:noProof/>
                      <w:lang w:val="fr-CA"/>
                    </w:rPr>
                  </w:pPr>
                  <w:r>
                    <w:rPr>
                      <w:noProof/>
                      <w:lang w:val="fr-CA"/>
                    </w:rPr>
                    <w:t>Laboratoire #1</w:t>
                  </w:r>
                </w:p>
              </w:txbxContent>
            </v:textbox>
            <w10:wrap type="square"/>
          </v:shape>
        </w:pict>
      </w:r>
      <w:r>
        <w:rPr>
          <w:noProof/>
          <w:lang w:eastAsia="en-US"/>
        </w:rPr>
        <w:pict w14:anchorId="57C293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2318" type="#_x0000_t75" style="position:absolute;left:0;text-align:left;margin-left:395.9pt;margin-top:-84.6pt;width:97.55pt;height:44.6pt;z-index:2;visibility:visible;mso-wrap-style:square;mso-wrap-distance-left:9pt;mso-wrap-distance-top:0;mso-wrap-distance-right:9pt;mso-wrap-distance-bottom:0;mso-position-horizontal-relative:text;mso-position-vertical-relative:text;mso-width-relative:page;mso-height-relative:page" strokeweight=".25pt">
            <v:imagedata r:id="rId8" o:title="LogoDICJ" chromakey="white"/>
          </v:shape>
        </w:pict>
      </w:r>
      <w:r w:rsidR="007B35C5">
        <w:rPr>
          <w:rFonts w:ascii="Century Gothic" w:hAnsi="Century Gothic"/>
          <w:sz w:val="22"/>
          <w:szCs w:val="24"/>
        </w:rPr>
        <w:t>Dans ce laboratoire,</w:t>
      </w:r>
      <w:r w:rsidR="00843D54">
        <w:rPr>
          <w:rFonts w:ascii="Century Gothic" w:hAnsi="Century Gothic"/>
          <w:sz w:val="22"/>
          <w:szCs w:val="24"/>
        </w:rPr>
        <w:t xml:space="preserve"> vous aurez </w:t>
      </w:r>
      <w:r w:rsidR="00614387">
        <w:rPr>
          <w:rFonts w:ascii="Century Gothic" w:hAnsi="Century Gothic"/>
          <w:sz w:val="22"/>
          <w:szCs w:val="24"/>
        </w:rPr>
        <w:t xml:space="preserve">à créer un site Web à partir d’éléments de </w:t>
      </w:r>
      <w:r w:rsidR="00567713">
        <w:rPr>
          <w:rFonts w:ascii="Century Gothic" w:hAnsi="Century Gothic"/>
          <w:sz w:val="22"/>
          <w:szCs w:val="24"/>
        </w:rPr>
        <w:t>conception qui vous ont été fournis.</w:t>
      </w:r>
    </w:p>
    <w:p w14:paraId="3C424ABE" w14:textId="40B50002" w:rsidR="005A3A10" w:rsidRDefault="00843D54" w:rsidP="00AA554A">
      <w:pPr>
        <w:pStyle w:val="NormalWeb"/>
        <w:spacing w:before="120" w:after="0"/>
        <w:rPr>
          <w:rFonts w:ascii="Century Gothic" w:hAnsi="Century Gothic"/>
          <w:sz w:val="22"/>
          <w:szCs w:val="24"/>
        </w:rPr>
      </w:pPr>
      <w:r>
        <w:rPr>
          <w:rFonts w:ascii="Century Gothic" w:hAnsi="Century Gothic"/>
          <w:sz w:val="22"/>
          <w:szCs w:val="24"/>
        </w:rPr>
        <w:t xml:space="preserve">Votre tâche est de créer </w:t>
      </w:r>
      <w:r w:rsidR="00567713">
        <w:rPr>
          <w:rFonts w:ascii="Century Gothic" w:hAnsi="Century Gothic"/>
          <w:sz w:val="22"/>
          <w:szCs w:val="24"/>
        </w:rPr>
        <w:t>le visuel d’un site</w:t>
      </w:r>
      <w:r>
        <w:rPr>
          <w:rFonts w:ascii="Century Gothic" w:hAnsi="Century Gothic"/>
          <w:sz w:val="22"/>
          <w:szCs w:val="24"/>
        </w:rPr>
        <w:t xml:space="preserve"> Web en </w:t>
      </w:r>
      <w:r w:rsidR="00567713">
        <w:rPr>
          <w:rFonts w:ascii="Century Gothic" w:hAnsi="Century Gothic"/>
          <w:sz w:val="22"/>
          <w:szCs w:val="24"/>
        </w:rPr>
        <w:t>utilisant HTML, Bootstrap et SASS</w:t>
      </w:r>
      <w:r>
        <w:rPr>
          <w:rFonts w:ascii="Century Gothic" w:hAnsi="Century Gothic"/>
          <w:sz w:val="22"/>
          <w:szCs w:val="24"/>
        </w:rPr>
        <w:t>.</w:t>
      </w:r>
    </w:p>
    <w:p w14:paraId="469B522D" w14:textId="5C1BB545" w:rsidR="009F786D" w:rsidRDefault="009F786D" w:rsidP="00AA554A">
      <w:pPr>
        <w:pStyle w:val="NormalWeb"/>
        <w:spacing w:before="120" w:after="0"/>
        <w:rPr>
          <w:rFonts w:ascii="Century Gothic" w:hAnsi="Century Gothic"/>
          <w:sz w:val="22"/>
          <w:szCs w:val="24"/>
        </w:rPr>
      </w:pPr>
      <w:r w:rsidRPr="00F46DC4">
        <w:rPr>
          <w:rFonts w:ascii="Century Gothic" w:hAnsi="Century Gothic"/>
          <w:b/>
          <w:bCs/>
          <w:sz w:val="22"/>
          <w:szCs w:val="24"/>
        </w:rPr>
        <w:t>N</w:t>
      </w:r>
      <w:r w:rsidR="005632B9" w:rsidRPr="00F46DC4">
        <w:rPr>
          <w:rFonts w:ascii="Century Gothic" w:hAnsi="Century Gothic"/>
          <w:b/>
          <w:bCs/>
          <w:sz w:val="22"/>
          <w:szCs w:val="24"/>
        </w:rPr>
        <w:t>’écrivez pas directement en CSS</w:t>
      </w:r>
      <w:r>
        <w:rPr>
          <w:rFonts w:ascii="Century Gothic" w:hAnsi="Century Gothic"/>
          <w:sz w:val="22"/>
          <w:szCs w:val="24"/>
        </w:rPr>
        <w:t xml:space="preserve">. Vous devez </w:t>
      </w:r>
      <w:r w:rsidR="00DD687C">
        <w:rPr>
          <w:rFonts w:ascii="Century Gothic" w:hAnsi="Century Gothic"/>
          <w:sz w:val="22"/>
          <w:szCs w:val="24"/>
        </w:rPr>
        <w:t xml:space="preserve">utiliser </w:t>
      </w:r>
      <w:r w:rsidR="00D803BB">
        <w:rPr>
          <w:rFonts w:ascii="Century Gothic" w:hAnsi="Century Gothic"/>
          <w:sz w:val="22"/>
          <w:szCs w:val="24"/>
        </w:rPr>
        <w:t>SASS</w:t>
      </w:r>
      <w:r w:rsidR="005632B9">
        <w:rPr>
          <w:rFonts w:ascii="Century Gothic" w:hAnsi="Century Gothic"/>
          <w:sz w:val="22"/>
          <w:szCs w:val="24"/>
        </w:rPr>
        <w:t>.</w:t>
      </w:r>
    </w:p>
    <w:p w14:paraId="49089C8F" w14:textId="46D6187B" w:rsidR="00F46DC4" w:rsidRDefault="00F46DC4" w:rsidP="00375678">
      <w:pPr>
        <w:pStyle w:val="NormalWeb"/>
        <w:spacing w:before="120" w:after="0"/>
        <w:rPr>
          <w:rFonts w:ascii="Century Gothic" w:hAnsi="Century Gothic"/>
          <w:sz w:val="22"/>
          <w:szCs w:val="24"/>
        </w:rPr>
      </w:pPr>
      <w:r w:rsidRPr="007E515B">
        <w:rPr>
          <w:rFonts w:ascii="Century Gothic" w:hAnsi="Century Gothic"/>
          <w:b/>
          <w:bCs/>
          <w:sz w:val="22"/>
          <w:szCs w:val="24"/>
        </w:rPr>
        <w:t>Vous devez utiliser Bootstrap</w:t>
      </w:r>
      <w:r>
        <w:rPr>
          <w:rFonts w:ascii="Century Gothic" w:hAnsi="Century Gothic"/>
          <w:sz w:val="22"/>
          <w:szCs w:val="24"/>
        </w:rPr>
        <w:t xml:space="preserve"> pour </w:t>
      </w:r>
      <w:r w:rsidR="00D803BB">
        <w:rPr>
          <w:rFonts w:ascii="Century Gothic" w:hAnsi="Century Gothic"/>
          <w:sz w:val="22"/>
          <w:szCs w:val="24"/>
        </w:rPr>
        <w:t>organiser les éléments de la page</w:t>
      </w:r>
      <w:r>
        <w:rPr>
          <w:rFonts w:ascii="Century Gothic" w:hAnsi="Century Gothic"/>
          <w:sz w:val="22"/>
          <w:szCs w:val="24"/>
        </w:rPr>
        <w:t>.</w:t>
      </w:r>
      <w:r w:rsidR="00375678">
        <w:rPr>
          <w:rFonts w:ascii="Century Gothic" w:hAnsi="Century Gothic"/>
          <w:sz w:val="22"/>
          <w:szCs w:val="24"/>
        </w:rPr>
        <w:t xml:space="preserve"> Vous devez également inclure le composant demandé.</w:t>
      </w:r>
    </w:p>
    <w:p w14:paraId="2C71D6D3" w14:textId="5E799644" w:rsidR="00AA554A" w:rsidRPr="00995DD4" w:rsidRDefault="00AA554A" w:rsidP="00AA554A">
      <w:pPr>
        <w:pStyle w:val="Titre2avecligne"/>
        <w:rPr>
          <w:color w:val="005DAC"/>
          <w:lang w:val="fr-CA"/>
        </w:rPr>
      </w:pPr>
      <w:r>
        <w:rPr>
          <w:color w:val="005DAC"/>
          <w:lang w:val="fr-CA"/>
        </w:rPr>
        <w:t>Contexte</w:t>
      </w:r>
    </w:p>
    <w:p w14:paraId="3B396EDB" w14:textId="77777777" w:rsidR="005A1337" w:rsidRPr="005A1337" w:rsidRDefault="005A1337" w:rsidP="005A1337">
      <w:pPr>
        <w:pStyle w:val="NormalWeb"/>
        <w:rPr>
          <w:rFonts w:ascii="Century Gothic" w:hAnsi="Century Gothic"/>
          <w:sz w:val="22"/>
          <w:szCs w:val="24"/>
        </w:rPr>
      </w:pPr>
      <w:r w:rsidRPr="005A1337">
        <w:rPr>
          <w:rFonts w:ascii="Century Gothic" w:hAnsi="Century Gothic"/>
          <w:sz w:val="22"/>
          <w:szCs w:val="24"/>
        </w:rPr>
        <w:t xml:space="preserve">Vous venez de terminer le cégep et avez été engagé par une petite firme de Web en tant que développeur </w:t>
      </w:r>
      <w:r w:rsidRPr="00285EC5">
        <w:rPr>
          <w:rFonts w:ascii="Century Gothic" w:hAnsi="Century Gothic"/>
          <w:i/>
          <w:iCs/>
          <w:sz w:val="22"/>
          <w:szCs w:val="24"/>
        </w:rPr>
        <w:t>front end</w:t>
      </w:r>
      <w:r w:rsidRPr="005A1337">
        <w:rPr>
          <w:rFonts w:ascii="Century Gothic" w:hAnsi="Century Gothic"/>
          <w:sz w:val="22"/>
          <w:szCs w:val="24"/>
        </w:rPr>
        <w:t>. Votre semaine de formation vient de se terminer et on vous a assigné à un nouveau projet.</w:t>
      </w:r>
    </w:p>
    <w:p w14:paraId="255E9D5A" w14:textId="77777777" w:rsidR="005A1337" w:rsidRPr="005A1337" w:rsidRDefault="005A1337" w:rsidP="005A1337">
      <w:pPr>
        <w:pStyle w:val="NormalWeb"/>
        <w:rPr>
          <w:rFonts w:ascii="Century Gothic" w:hAnsi="Century Gothic"/>
          <w:sz w:val="22"/>
          <w:szCs w:val="24"/>
        </w:rPr>
      </w:pPr>
      <w:r w:rsidRPr="005A1337">
        <w:rPr>
          <w:rFonts w:ascii="Century Gothic" w:hAnsi="Century Gothic"/>
          <w:sz w:val="22"/>
          <w:szCs w:val="24"/>
        </w:rPr>
        <w:t>L’équipe de conception vient de terminer de faire une esquisse du site Web avec le client et de définir les éléments du style du site, notamment la palette de couleur et la typographie à utiliser.</w:t>
      </w:r>
    </w:p>
    <w:p w14:paraId="39C75EB6" w14:textId="77777777" w:rsidR="005A1337" w:rsidRPr="005A1337" w:rsidRDefault="005A1337" w:rsidP="005A1337">
      <w:pPr>
        <w:pStyle w:val="NormalWeb"/>
        <w:rPr>
          <w:rFonts w:ascii="Century Gothic" w:hAnsi="Century Gothic"/>
          <w:sz w:val="22"/>
          <w:szCs w:val="24"/>
        </w:rPr>
      </w:pPr>
      <w:r w:rsidRPr="005A1337">
        <w:rPr>
          <w:rFonts w:ascii="Century Gothic" w:hAnsi="Century Gothic"/>
          <w:sz w:val="22"/>
          <w:szCs w:val="24"/>
        </w:rPr>
        <w:t>Cependant, l’équipe de conception participe à une conférence à San Francisco dans les prochaines semaines. La première version du site Web doit être présentée au client le lendemain de leur retour de la conférence, ils ne pourront donc pas fournir une maquette dans les temps.</w:t>
      </w:r>
    </w:p>
    <w:p w14:paraId="30893DDD" w14:textId="64675783" w:rsidR="005A1337" w:rsidRPr="005A1337" w:rsidRDefault="005A1337" w:rsidP="005A1337">
      <w:pPr>
        <w:pStyle w:val="NormalWeb"/>
        <w:rPr>
          <w:rFonts w:ascii="Century Gothic" w:hAnsi="Century Gothic"/>
          <w:sz w:val="22"/>
          <w:szCs w:val="24"/>
        </w:rPr>
      </w:pPr>
      <w:r w:rsidRPr="005A1337">
        <w:rPr>
          <w:rFonts w:ascii="Century Gothic" w:hAnsi="Century Gothic"/>
          <w:sz w:val="22"/>
          <w:szCs w:val="24"/>
        </w:rPr>
        <w:t xml:space="preserve">Afin de respecter les ententes signées avec le client, la compagnie </w:t>
      </w:r>
      <w:r w:rsidR="00BB24E5" w:rsidRPr="005A1337">
        <w:rPr>
          <w:rFonts w:ascii="Century Gothic" w:hAnsi="Century Gothic"/>
          <w:sz w:val="22"/>
          <w:szCs w:val="24"/>
        </w:rPr>
        <w:t>demande</w:t>
      </w:r>
      <w:r w:rsidRPr="005A1337">
        <w:rPr>
          <w:rFonts w:ascii="Century Gothic" w:hAnsi="Century Gothic"/>
          <w:sz w:val="22"/>
          <w:szCs w:val="24"/>
        </w:rPr>
        <w:t xml:space="preserve"> que vous développiez le site Web en utilisant la documentation fournie par l’équipe de conception.</w:t>
      </w:r>
    </w:p>
    <w:p w14:paraId="0D649A7C" w14:textId="5D486BDF" w:rsidR="00995DD4" w:rsidRDefault="005A1337" w:rsidP="005A1337">
      <w:pPr>
        <w:pStyle w:val="NormalWeb"/>
        <w:spacing w:after="0" w:line="240" w:lineRule="auto"/>
        <w:rPr>
          <w:rFonts w:ascii="Century Gothic" w:hAnsi="Century Gothic"/>
          <w:sz w:val="22"/>
          <w:szCs w:val="24"/>
        </w:rPr>
      </w:pPr>
      <w:r w:rsidRPr="005A1337">
        <w:rPr>
          <w:rFonts w:ascii="Century Gothic" w:hAnsi="Century Gothic"/>
          <w:sz w:val="22"/>
          <w:szCs w:val="24"/>
        </w:rPr>
        <w:t>Allez, ne les décevez pas!</w:t>
      </w:r>
    </w:p>
    <w:p w14:paraId="1220F9CE" w14:textId="1356505B" w:rsidR="000F5CFB" w:rsidRPr="00995DD4" w:rsidRDefault="00316CD8" w:rsidP="000F5CFB">
      <w:pPr>
        <w:pStyle w:val="Titre2avecligne"/>
        <w:rPr>
          <w:color w:val="005DAC"/>
          <w:lang w:val="fr-CA"/>
        </w:rPr>
      </w:pPr>
      <w:r>
        <w:rPr>
          <w:color w:val="005DAC"/>
          <w:lang w:val="fr-CA"/>
        </w:rPr>
        <w:br w:type="page"/>
      </w:r>
      <w:r w:rsidR="005A1337">
        <w:rPr>
          <w:color w:val="005DAC"/>
          <w:lang w:val="fr-CA"/>
        </w:rPr>
        <w:lastRenderedPageBreak/>
        <w:t>Grille de correction</w:t>
      </w:r>
    </w:p>
    <w:p w14:paraId="72B246AA" w14:textId="77777777" w:rsidR="00316CD8" w:rsidRPr="00552438" w:rsidRDefault="00316CD8" w:rsidP="00316CD8"/>
    <w:tbl>
      <w:tblPr>
        <w:tblW w:w="874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3256"/>
        <w:gridCol w:w="1134"/>
        <w:gridCol w:w="1134"/>
        <w:gridCol w:w="945"/>
        <w:gridCol w:w="1007"/>
        <w:gridCol w:w="1264"/>
      </w:tblGrid>
      <w:tr w:rsidR="00925D20" w14:paraId="0E3DEB9A" w14:textId="77777777" w:rsidTr="00925D20">
        <w:tc>
          <w:tcPr>
            <w:tcW w:w="3256" w:type="dxa"/>
            <w:tcBorders>
              <w:bottom w:val="single" w:sz="12" w:space="0" w:color="95B3D7"/>
            </w:tcBorders>
            <w:shd w:val="clear" w:color="auto" w:fill="auto"/>
          </w:tcPr>
          <w:p w14:paraId="3C4DCD23" w14:textId="77777777" w:rsidR="00316CD8" w:rsidRPr="00925D20" w:rsidRDefault="00316CD8" w:rsidP="00925D20">
            <w:pPr>
              <w:pStyle w:val="NormalWeb"/>
              <w:rPr>
                <w:rFonts w:ascii="Century Gothic" w:hAnsi="Century Gothic"/>
                <w:b/>
                <w:bCs/>
                <w:sz w:val="20"/>
                <w:szCs w:val="22"/>
              </w:rPr>
            </w:pPr>
          </w:p>
        </w:tc>
        <w:tc>
          <w:tcPr>
            <w:tcW w:w="1134" w:type="dxa"/>
            <w:tcBorders>
              <w:bottom w:val="single" w:sz="12" w:space="0" w:color="95B3D7"/>
            </w:tcBorders>
            <w:shd w:val="clear" w:color="auto" w:fill="auto"/>
          </w:tcPr>
          <w:p w14:paraId="0FC3886A" w14:textId="77777777" w:rsidR="00316CD8" w:rsidRPr="00925D20" w:rsidRDefault="00316CD8" w:rsidP="00925D20">
            <w:pPr>
              <w:pStyle w:val="NormalWeb"/>
              <w:jc w:val="center"/>
              <w:rPr>
                <w:rFonts w:ascii="Century Gothic" w:hAnsi="Century Gothic"/>
                <w:b/>
                <w:bCs/>
                <w:sz w:val="20"/>
                <w:szCs w:val="22"/>
              </w:rPr>
            </w:pPr>
            <w:r w:rsidRPr="00925D20">
              <w:rPr>
                <w:rFonts w:ascii="Century Gothic" w:hAnsi="Century Gothic"/>
                <w:b/>
                <w:bCs/>
                <w:sz w:val="20"/>
                <w:szCs w:val="22"/>
              </w:rPr>
              <w:t>Excellent</w:t>
            </w:r>
          </w:p>
          <w:p w14:paraId="5B551609" w14:textId="77777777" w:rsidR="00316CD8" w:rsidRPr="00925D20" w:rsidRDefault="00316CD8" w:rsidP="00925D20">
            <w:pPr>
              <w:pStyle w:val="NormalWeb"/>
              <w:jc w:val="center"/>
              <w:rPr>
                <w:rFonts w:ascii="Century Gothic" w:hAnsi="Century Gothic"/>
                <w:b/>
                <w:bCs/>
                <w:sz w:val="20"/>
                <w:szCs w:val="22"/>
              </w:rPr>
            </w:pPr>
            <w:r w:rsidRPr="00925D20">
              <w:rPr>
                <w:rFonts w:ascii="Century Gothic" w:hAnsi="Century Gothic"/>
                <w:b/>
                <w:bCs/>
                <w:sz w:val="20"/>
                <w:szCs w:val="22"/>
              </w:rPr>
              <w:t>(5)</w:t>
            </w:r>
          </w:p>
        </w:tc>
        <w:tc>
          <w:tcPr>
            <w:tcW w:w="1134" w:type="dxa"/>
            <w:tcBorders>
              <w:bottom w:val="single" w:sz="12" w:space="0" w:color="95B3D7"/>
            </w:tcBorders>
            <w:shd w:val="clear" w:color="auto" w:fill="auto"/>
          </w:tcPr>
          <w:p w14:paraId="6A3B34B4" w14:textId="77777777" w:rsidR="00316CD8" w:rsidRPr="00925D20" w:rsidRDefault="00316CD8" w:rsidP="00925D20">
            <w:pPr>
              <w:pStyle w:val="NormalWeb"/>
              <w:jc w:val="center"/>
              <w:rPr>
                <w:rFonts w:ascii="Century Gothic" w:hAnsi="Century Gothic"/>
                <w:b/>
                <w:bCs/>
                <w:sz w:val="20"/>
                <w:szCs w:val="22"/>
              </w:rPr>
            </w:pPr>
            <w:r w:rsidRPr="00925D20">
              <w:rPr>
                <w:rFonts w:ascii="Century Gothic" w:hAnsi="Century Gothic"/>
                <w:b/>
                <w:bCs/>
                <w:sz w:val="20"/>
                <w:szCs w:val="22"/>
              </w:rPr>
              <w:t>Très bien</w:t>
            </w:r>
          </w:p>
          <w:p w14:paraId="7C61CAA2" w14:textId="77777777" w:rsidR="00316CD8" w:rsidRPr="00925D20" w:rsidRDefault="00316CD8" w:rsidP="00925D20">
            <w:pPr>
              <w:pStyle w:val="NormalWeb"/>
              <w:jc w:val="center"/>
              <w:rPr>
                <w:rFonts w:ascii="Century Gothic" w:hAnsi="Century Gothic"/>
                <w:b/>
                <w:bCs/>
                <w:sz w:val="20"/>
                <w:szCs w:val="22"/>
              </w:rPr>
            </w:pPr>
            <w:r w:rsidRPr="00925D20">
              <w:rPr>
                <w:rFonts w:ascii="Century Gothic" w:hAnsi="Century Gothic"/>
                <w:b/>
                <w:bCs/>
                <w:sz w:val="20"/>
                <w:szCs w:val="22"/>
              </w:rPr>
              <w:t>(4)</w:t>
            </w:r>
          </w:p>
        </w:tc>
        <w:tc>
          <w:tcPr>
            <w:tcW w:w="945" w:type="dxa"/>
            <w:tcBorders>
              <w:bottom w:val="single" w:sz="12" w:space="0" w:color="95B3D7"/>
            </w:tcBorders>
            <w:shd w:val="clear" w:color="auto" w:fill="auto"/>
          </w:tcPr>
          <w:p w14:paraId="4EA7A29C" w14:textId="77777777" w:rsidR="00316CD8" w:rsidRPr="00925D20" w:rsidRDefault="00316CD8" w:rsidP="00925D20">
            <w:pPr>
              <w:pStyle w:val="NormalWeb"/>
              <w:jc w:val="center"/>
              <w:rPr>
                <w:rFonts w:ascii="Century Gothic" w:hAnsi="Century Gothic"/>
                <w:b/>
                <w:bCs/>
                <w:sz w:val="20"/>
                <w:szCs w:val="22"/>
              </w:rPr>
            </w:pPr>
            <w:r w:rsidRPr="00925D20">
              <w:rPr>
                <w:rFonts w:ascii="Century Gothic" w:hAnsi="Century Gothic"/>
                <w:b/>
                <w:bCs/>
                <w:sz w:val="20"/>
                <w:szCs w:val="22"/>
              </w:rPr>
              <w:t>Bien</w:t>
            </w:r>
          </w:p>
          <w:p w14:paraId="10161AF5" w14:textId="77777777" w:rsidR="00316CD8" w:rsidRPr="00925D20" w:rsidRDefault="00316CD8" w:rsidP="00925D20">
            <w:pPr>
              <w:pStyle w:val="NormalWeb"/>
              <w:jc w:val="center"/>
              <w:rPr>
                <w:rFonts w:ascii="Century Gothic" w:hAnsi="Century Gothic"/>
                <w:b/>
                <w:bCs/>
                <w:sz w:val="20"/>
                <w:szCs w:val="22"/>
              </w:rPr>
            </w:pPr>
            <w:r w:rsidRPr="00925D20">
              <w:rPr>
                <w:rFonts w:ascii="Century Gothic" w:hAnsi="Century Gothic"/>
                <w:b/>
                <w:bCs/>
                <w:sz w:val="20"/>
                <w:szCs w:val="22"/>
              </w:rPr>
              <w:t>(3)</w:t>
            </w:r>
          </w:p>
        </w:tc>
        <w:tc>
          <w:tcPr>
            <w:tcW w:w="1007" w:type="dxa"/>
            <w:tcBorders>
              <w:bottom w:val="single" w:sz="12" w:space="0" w:color="95B3D7"/>
            </w:tcBorders>
            <w:shd w:val="clear" w:color="auto" w:fill="auto"/>
          </w:tcPr>
          <w:p w14:paraId="722974E6" w14:textId="77777777" w:rsidR="003D29D4" w:rsidRPr="00925D20" w:rsidRDefault="00316CD8" w:rsidP="00925D20">
            <w:pPr>
              <w:pStyle w:val="NormalWeb"/>
              <w:jc w:val="center"/>
              <w:rPr>
                <w:rFonts w:ascii="Century Gothic" w:hAnsi="Century Gothic"/>
                <w:b/>
                <w:bCs/>
                <w:sz w:val="20"/>
                <w:szCs w:val="22"/>
              </w:rPr>
            </w:pPr>
            <w:r w:rsidRPr="00925D20">
              <w:rPr>
                <w:rFonts w:ascii="Century Gothic" w:hAnsi="Century Gothic"/>
                <w:b/>
                <w:bCs/>
                <w:sz w:val="20"/>
                <w:szCs w:val="22"/>
              </w:rPr>
              <w:t>Suffisant</w:t>
            </w:r>
          </w:p>
          <w:p w14:paraId="3B14EC24" w14:textId="29A9CCFB" w:rsidR="00316CD8" w:rsidRPr="00925D20" w:rsidRDefault="00316CD8" w:rsidP="00925D20">
            <w:pPr>
              <w:pStyle w:val="NormalWeb"/>
              <w:jc w:val="center"/>
              <w:rPr>
                <w:rFonts w:ascii="Century Gothic" w:hAnsi="Century Gothic"/>
                <w:b/>
                <w:bCs/>
                <w:sz w:val="20"/>
                <w:szCs w:val="22"/>
              </w:rPr>
            </w:pPr>
            <w:r w:rsidRPr="00925D20">
              <w:rPr>
                <w:rFonts w:ascii="Century Gothic" w:hAnsi="Century Gothic"/>
                <w:b/>
                <w:bCs/>
                <w:sz w:val="20"/>
                <w:szCs w:val="22"/>
              </w:rPr>
              <w:t>(2)</w:t>
            </w:r>
          </w:p>
        </w:tc>
        <w:tc>
          <w:tcPr>
            <w:tcW w:w="1264" w:type="dxa"/>
            <w:tcBorders>
              <w:bottom w:val="single" w:sz="12" w:space="0" w:color="95B3D7"/>
            </w:tcBorders>
            <w:shd w:val="clear" w:color="auto" w:fill="auto"/>
          </w:tcPr>
          <w:p w14:paraId="590E33AD" w14:textId="55941069" w:rsidR="00537FE4" w:rsidRPr="00925D20" w:rsidRDefault="00316CD8" w:rsidP="00925D20">
            <w:pPr>
              <w:pStyle w:val="NormalWeb"/>
              <w:jc w:val="center"/>
              <w:rPr>
                <w:rFonts w:ascii="Century Gothic" w:hAnsi="Century Gothic"/>
                <w:b/>
                <w:bCs/>
                <w:sz w:val="20"/>
                <w:szCs w:val="22"/>
              </w:rPr>
            </w:pPr>
            <w:r w:rsidRPr="00925D20">
              <w:rPr>
                <w:rFonts w:ascii="Century Gothic" w:hAnsi="Century Gothic"/>
                <w:b/>
                <w:bCs/>
                <w:sz w:val="20"/>
                <w:szCs w:val="22"/>
              </w:rPr>
              <w:t>Insuffisant</w:t>
            </w:r>
          </w:p>
          <w:p w14:paraId="2CB3F154" w14:textId="24DD4E36" w:rsidR="00316CD8" w:rsidRPr="00925D20" w:rsidRDefault="00316CD8" w:rsidP="00925D20">
            <w:pPr>
              <w:pStyle w:val="NormalWeb"/>
              <w:jc w:val="center"/>
              <w:rPr>
                <w:rFonts w:ascii="Century Gothic" w:hAnsi="Century Gothic"/>
                <w:b/>
                <w:bCs/>
                <w:sz w:val="20"/>
                <w:szCs w:val="22"/>
              </w:rPr>
            </w:pPr>
            <w:r w:rsidRPr="00925D20">
              <w:rPr>
                <w:rFonts w:ascii="Century Gothic" w:hAnsi="Century Gothic"/>
                <w:b/>
                <w:bCs/>
                <w:sz w:val="20"/>
                <w:szCs w:val="22"/>
              </w:rPr>
              <w:t>(0-1)</w:t>
            </w:r>
          </w:p>
        </w:tc>
      </w:tr>
      <w:tr w:rsidR="00925D20" w14:paraId="6C840409" w14:textId="77777777" w:rsidTr="00925D20">
        <w:trPr>
          <w:trHeight w:val="567"/>
        </w:trPr>
        <w:tc>
          <w:tcPr>
            <w:tcW w:w="3256" w:type="dxa"/>
            <w:shd w:val="clear" w:color="auto" w:fill="auto"/>
          </w:tcPr>
          <w:p w14:paraId="78841C61" w14:textId="77777777" w:rsidR="00316CD8" w:rsidRPr="00925D20" w:rsidRDefault="00316CD8" w:rsidP="00925D20">
            <w:pPr>
              <w:pStyle w:val="NormalWeb"/>
              <w:jc w:val="left"/>
              <w:rPr>
                <w:rFonts w:ascii="Century Gothic" w:hAnsi="Century Gothic"/>
                <w:b/>
                <w:bCs/>
                <w:sz w:val="20"/>
                <w:szCs w:val="22"/>
              </w:rPr>
            </w:pPr>
            <w:r w:rsidRPr="00925D20">
              <w:rPr>
                <w:rFonts w:ascii="Century Gothic" w:hAnsi="Century Gothic"/>
                <w:b/>
                <w:bCs/>
                <w:sz w:val="20"/>
                <w:szCs w:val="22"/>
              </w:rPr>
              <w:t>Respect de l’esquisse fournie</w:t>
            </w:r>
          </w:p>
        </w:tc>
        <w:tc>
          <w:tcPr>
            <w:tcW w:w="1134" w:type="dxa"/>
            <w:shd w:val="clear" w:color="auto" w:fill="auto"/>
          </w:tcPr>
          <w:p w14:paraId="7F41A03B" w14:textId="77777777" w:rsidR="00316CD8" w:rsidRPr="00925D20" w:rsidRDefault="00316CD8" w:rsidP="00925D20">
            <w:pPr>
              <w:pStyle w:val="NormalWeb"/>
              <w:rPr>
                <w:rFonts w:ascii="Century Gothic" w:hAnsi="Century Gothic"/>
                <w:sz w:val="20"/>
                <w:szCs w:val="22"/>
              </w:rPr>
            </w:pPr>
          </w:p>
        </w:tc>
        <w:tc>
          <w:tcPr>
            <w:tcW w:w="1134" w:type="dxa"/>
            <w:shd w:val="clear" w:color="auto" w:fill="auto"/>
          </w:tcPr>
          <w:p w14:paraId="13AD0653" w14:textId="77777777" w:rsidR="00316CD8" w:rsidRPr="00925D20" w:rsidRDefault="00316CD8" w:rsidP="00925D20">
            <w:pPr>
              <w:pStyle w:val="NormalWeb"/>
              <w:rPr>
                <w:rFonts w:ascii="Century Gothic" w:hAnsi="Century Gothic"/>
                <w:sz w:val="20"/>
                <w:szCs w:val="22"/>
              </w:rPr>
            </w:pPr>
          </w:p>
        </w:tc>
        <w:tc>
          <w:tcPr>
            <w:tcW w:w="945" w:type="dxa"/>
            <w:shd w:val="clear" w:color="auto" w:fill="auto"/>
          </w:tcPr>
          <w:p w14:paraId="6FD8609C" w14:textId="77777777" w:rsidR="00316CD8" w:rsidRPr="00925D20" w:rsidRDefault="00316CD8" w:rsidP="00925D20">
            <w:pPr>
              <w:pStyle w:val="NormalWeb"/>
              <w:rPr>
                <w:rFonts w:ascii="Century Gothic" w:hAnsi="Century Gothic"/>
                <w:sz w:val="20"/>
                <w:szCs w:val="22"/>
              </w:rPr>
            </w:pPr>
          </w:p>
        </w:tc>
        <w:tc>
          <w:tcPr>
            <w:tcW w:w="1007" w:type="dxa"/>
            <w:shd w:val="clear" w:color="auto" w:fill="auto"/>
          </w:tcPr>
          <w:p w14:paraId="5AFF454B" w14:textId="77777777" w:rsidR="00316CD8" w:rsidRPr="00925D20" w:rsidRDefault="00316CD8" w:rsidP="00925D20">
            <w:pPr>
              <w:pStyle w:val="NormalWeb"/>
              <w:rPr>
                <w:rFonts w:ascii="Century Gothic" w:hAnsi="Century Gothic"/>
                <w:sz w:val="20"/>
                <w:szCs w:val="22"/>
              </w:rPr>
            </w:pPr>
          </w:p>
        </w:tc>
        <w:tc>
          <w:tcPr>
            <w:tcW w:w="1264" w:type="dxa"/>
            <w:shd w:val="clear" w:color="auto" w:fill="auto"/>
          </w:tcPr>
          <w:p w14:paraId="0E123B92" w14:textId="77777777" w:rsidR="00316CD8" w:rsidRPr="00925D20" w:rsidRDefault="00316CD8" w:rsidP="00925D20">
            <w:pPr>
              <w:pStyle w:val="NormalWeb"/>
              <w:rPr>
                <w:rFonts w:ascii="Century Gothic" w:hAnsi="Century Gothic"/>
                <w:sz w:val="20"/>
                <w:szCs w:val="22"/>
              </w:rPr>
            </w:pPr>
          </w:p>
        </w:tc>
      </w:tr>
      <w:tr w:rsidR="00925D20" w:rsidRPr="00285EC5" w14:paraId="39AE309A" w14:textId="77777777" w:rsidTr="00925D20">
        <w:trPr>
          <w:trHeight w:val="567"/>
        </w:trPr>
        <w:tc>
          <w:tcPr>
            <w:tcW w:w="3256" w:type="dxa"/>
            <w:shd w:val="clear" w:color="auto" w:fill="auto"/>
          </w:tcPr>
          <w:p w14:paraId="1F9BCFB9" w14:textId="77777777" w:rsidR="00316CD8" w:rsidRPr="00925D20" w:rsidRDefault="00316CD8" w:rsidP="00925D20">
            <w:pPr>
              <w:pStyle w:val="NormalWeb"/>
              <w:jc w:val="left"/>
              <w:rPr>
                <w:rFonts w:ascii="Century Gothic" w:hAnsi="Century Gothic"/>
                <w:b/>
                <w:bCs/>
                <w:sz w:val="20"/>
                <w:szCs w:val="22"/>
              </w:rPr>
            </w:pPr>
            <w:r w:rsidRPr="00925D20">
              <w:rPr>
                <w:rFonts w:ascii="Century Gothic" w:hAnsi="Century Gothic"/>
                <w:b/>
                <w:bCs/>
                <w:sz w:val="20"/>
                <w:szCs w:val="22"/>
              </w:rPr>
              <w:t>Respect de la palette de couleur demandée</w:t>
            </w:r>
          </w:p>
        </w:tc>
        <w:tc>
          <w:tcPr>
            <w:tcW w:w="1134" w:type="dxa"/>
            <w:shd w:val="clear" w:color="auto" w:fill="auto"/>
          </w:tcPr>
          <w:p w14:paraId="377CA8D3" w14:textId="77777777" w:rsidR="00316CD8" w:rsidRPr="00925D20" w:rsidRDefault="00316CD8" w:rsidP="00925D20">
            <w:pPr>
              <w:pStyle w:val="NormalWeb"/>
              <w:rPr>
                <w:rFonts w:ascii="Century Gothic" w:hAnsi="Century Gothic"/>
                <w:sz w:val="20"/>
                <w:szCs w:val="22"/>
              </w:rPr>
            </w:pPr>
          </w:p>
        </w:tc>
        <w:tc>
          <w:tcPr>
            <w:tcW w:w="1134" w:type="dxa"/>
            <w:shd w:val="clear" w:color="auto" w:fill="auto"/>
          </w:tcPr>
          <w:p w14:paraId="44657E78" w14:textId="77777777" w:rsidR="00316CD8" w:rsidRPr="00925D20" w:rsidRDefault="00316CD8" w:rsidP="00925D20">
            <w:pPr>
              <w:pStyle w:val="NormalWeb"/>
              <w:rPr>
                <w:rFonts w:ascii="Century Gothic" w:hAnsi="Century Gothic"/>
                <w:sz w:val="20"/>
                <w:szCs w:val="22"/>
              </w:rPr>
            </w:pPr>
          </w:p>
        </w:tc>
        <w:tc>
          <w:tcPr>
            <w:tcW w:w="945" w:type="dxa"/>
            <w:shd w:val="clear" w:color="auto" w:fill="auto"/>
          </w:tcPr>
          <w:p w14:paraId="04B196F1" w14:textId="77777777" w:rsidR="00316CD8" w:rsidRPr="00925D20" w:rsidRDefault="00316CD8" w:rsidP="00925D20">
            <w:pPr>
              <w:pStyle w:val="NormalWeb"/>
              <w:rPr>
                <w:rFonts w:ascii="Century Gothic" w:hAnsi="Century Gothic"/>
                <w:sz w:val="20"/>
                <w:szCs w:val="22"/>
              </w:rPr>
            </w:pPr>
          </w:p>
        </w:tc>
        <w:tc>
          <w:tcPr>
            <w:tcW w:w="1007" w:type="dxa"/>
            <w:shd w:val="clear" w:color="auto" w:fill="auto"/>
          </w:tcPr>
          <w:p w14:paraId="2BF84AC2" w14:textId="77777777" w:rsidR="00316CD8" w:rsidRPr="00925D20" w:rsidRDefault="00316CD8" w:rsidP="00925D20">
            <w:pPr>
              <w:pStyle w:val="NormalWeb"/>
              <w:rPr>
                <w:rFonts w:ascii="Century Gothic" w:hAnsi="Century Gothic"/>
                <w:sz w:val="20"/>
                <w:szCs w:val="22"/>
              </w:rPr>
            </w:pPr>
          </w:p>
        </w:tc>
        <w:tc>
          <w:tcPr>
            <w:tcW w:w="1264" w:type="dxa"/>
            <w:shd w:val="clear" w:color="auto" w:fill="auto"/>
          </w:tcPr>
          <w:p w14:paraId="6F58B895" w14:textId="77777777" w:rsidR="00316CD8" w:rsidRPr="00925D20" w:rsidRDefault="00316CD8" w:rsidP="00925D20">
            <w:pPr>
              <w:pStyle w:val="NormalWeb"/>
              <w:rPr>
                <w:rFonts w:ascii="Century Gothic" w:hAnsi="Century Gothic"/>
                <w:sz w:val="20"/>
                <w:szCs w:val="22"/>
              </w:rPr>
            </w:pPr>
          </w:p>
        </w:tc>
      </w:tr>
      <w:tr w:rsidR="00925D20" w:rsidRPr="00285EC5" w14:paraId="07B7D6E1" w14:textId="77777777" w:rsidTr="00925D20">
        <w:trPr>
          <w:trHeight w:val="567"/>
        </w:trPr>
        <w:tc>
          <w:tcPr>
            <w:tcW w:w="3256" w:type="dxa"/>
            <w:shd w:val="clear" w:color="auto" w:fill="auto"/>
          </w:tcPr>
          <w:p w14:paraId="6A8B632D" w14:textId="77777777" w:rsidR="00316CD8" w:rsidRPr="00925D20" w:rsidRDefault="00316CD8" w:rsidP="00925D20">
            <w:pPr>
              <w:pStyle w:val="NormalWeb"/>
              <w:jc w:val="left"/>
              <w:rPr>
                <w:rFonts w:ascii="Century Gothic" w:hAnsi="Century Gothic"/>
                <w:b/>
                <w:bCs/>
                <w:sz w:val="20"/>
                <w:szCs w:val="22"/>
              </w:rPr>
            </w:pPr>
            <w:r w:rsidRPr="00925D20">
              <w:rPr>
                <w:rFonts w:ascii="Century Gothic" w:hAnsi="Century Gothic"/>
                <w:b/>
                <w:bCs/>
                <w:sz w:val="20"/>
                <w:szCs w:val="22"/>
              </w:rPr>
              <w:t>Respect de la typographie demandée</w:t>
            </w:r>
          </w:p>
        </w:tc>
        <w:tc>
          <w:tcPr>
            <w:tcW w:w="1134" w:type="dxa"/>
            <w:shd w:val="clear" w:color="auto" w:fill="auto"/>
          </w:tcPr>
          <w:p w14:paraId="0068B062" w14:textId="77777777" w:rsidR="00316CD8" w:rsidRPr="00925D20" w:rsidRDefault="00316CD8" w:rsidP="00925D20">
            <w:pPr>
              <w:pStyle w:val="NormalWeb"/>
              <w:rPr>
                <w:rFonts w:ascii="Century Gothic" w:hAnsi="Century Gothic"/>
                <w:sz w:val="20"/>
                <w:szCs w:val="22"/>
              </w:rPr>
            </w:pPr>
          </w:p>
        </w:tc>
        <w:tc>
          <w:tcPr>
            <w:tcW w:w="1134" w:type="dxa"/>
            <w:shd w:val="clear" w:color="auto" w:fill="auto"/>
          </w:tcPr>
          <w:p w14:paraId="4B435CD1" w14:textId="77777777" w:rsidR="00316CD8" w:rsidRPr="00925D20" w:rsidRDefault="00316CD8" w:rsidP="00925D20">
            <w:pPr>
              <w:pStyle w:val="NormalWeb"/>
              <w:rPr>
                <w:rFonts w:ascii="Century Gothic" w:hAnsi="Century Gothic"/>
                <w:sz w:val="20"/>
                <w:szCs w:val="22"/>
              </w:rPr>
            </w:pPr>
          </w:p>
        </w:tc>
        <w:tc>
          <w:tcPr>
            <w:tcW w:w="945" w:type="dxa"/>
            <w:shd w:val="clear" w:color="auto" w:fill="auto"/>
          </w:tcPr>
          <w:p w14:paraId="724CA720" w14:textId="77777777" w:rsidR="00316CD8" w:rsidRPr="00925D20" w:rsidRDefault="00316CD8" w:rsidP="00925D20">
            <w:pPr>
              <w:pStyle w:val="NormalWeb"/>
              <w:rPr>
                <w:rFonts w:ascii="Century Gothic" w:hAnsi="Century Gothic"/>
                <w:sz w:val="20"/>
                <w:szCs w:val="22"/>
              </w:rPr>
            </w:pPr>
          </w:p>
        </w:tc>
        <w:tc>
          <w:tcPr>
            <w:tcW w:w="1007" w:type="dxa"/>
            <w:shd w:val="clear" w:color="auto" w:fill="auto"/>
          </w:tcPr>
          <w:p w14:paraId="01B45FC1" w14:textId="77777777" w:rsidR="00316CD8" w:rsidRPr="00925D20" w:rsidRDefault="00316CD8" w:rsidP="00925D20">
            <w:pPr>
              <w:pStyle w:val="NormalWeb"/>
              <w:rPr>
                <w:rFonts w:ascii="Century Gothic" w:hAnsi="Century Gothic"/>
                <w:sz w:val="20"/>
                <w:szCs w:val="22"/>
              </w:rPr>
            </w:pPr>
          </w:p>
        </w:tc>
        <w:tc>
          <w:tcPr>
            <w:tcW w:w="1264" w:type="dxa"/>
            <w:shd w:val="clear" w:color="auto" w:fill="auto"/>
          </w:tcPr>
          <w:p w14:paraId="7FCA1C97" w14:textId="77777777" w:rsidR="00316CD8" w:rsidRPr="00925D20" w:rsidRDefault="00316CD8" w:rsidP="00925D20">
            <w:pPr>
              <w:pStyle w:val="NormalWeb"/>
              <w:rPr>
                <w:rFonts w:ascii="Century Gothic" w:hAnsi="Century Gothic"/>
                <w:sz w:val="20"/>
                <w:szCs w:val="22"/>
              </w:rPr>
            </w:pPr>
          </w:p>
        </w:tc>
      </w:tr>
      <w:tr w:rsidR="00925D20" w14:paraId="20C84D23" w14:textId="77777777" w:rsidTr="00925D20">
        <w:trPr>
          <w:trHeight w:val="567"/>
        </w:trPr>
        <w:tc>
          <w:tcPr>
            <w:tcW w:w="3256" w:type="dxa"/>
            <w:shd w:val="clear" w:color="auto" w:fill="auto"/>
          </w:tcPr>
          <w:p w14:paraId="32BB3042" w14:textId="77777777" w:rsidR="00316CD8" w:rsidRPr="00925D20" w:rsidRDefault="00316CD8" w:rsidP="00925D20">
            <w:pPr>
              <w:pStyle w:val="NormalWeb"/>
              <w:jc w:val="left"/>
              <w:rPr>
                <w:rFonts w:ascii="Century Gothic" w:hAnsi="Century Gothic"/>
                <w:b/>
                <w:bCs/>
                <w:sz w:val="20"/>
                <w:szCs w:val="22"/>
              </w:rPr>
            </w:pPr>
            <w:r w:rsidRPr="00925D20">
              <w:rPr>
                <w:rFonts w:ascii="Century Gothic" w:hAnsi="Century Gothic"/>
                <w:b/>
                <w:bCs/>
                <w:sz w:val="20"/>
                <w:szCs w:val="22"/>
              </w:rPr>
              <w:t>Intégration du composant Bootstrap</w:t>
            </w:r>
          </w:p>
        </w:tc>
        <w:tc>
          <w:tcPr>
            <w:tcW w:w="1134" w:type="dxa"/>
            <w:shd w:val="clear" w:color="auto" w:fill="auto"/>
          </w:tcPr>
          <w:p w14:paraId="5237287F" w14:textId="77777777" w:rsidR="00316CD8" w:rsidRPr="00925D20" w:rsidRDefault="00316CD8" w:rsidP="00925D20">
            <w:pPr>
              <w:pStyle w:val="NormalWeb"/>
              <w:rPr>
                <w:rFonts w:ascii="Century Gothic" w:hAnsi="Century Gothic"/>
                <w:sz w:val="20"/>
                <w:szCs w:val="22"/>
              </w:rPr>
            </w:pPr>
          </w:p>
        </w:tc>
        <w:tc>
          <w:tcPr>
            <w:tcW w:w="1134" w:type="dxa"/>
            <w:shd w:val="clear" w:color="auto" w:fill="auto"/>
          </w:tcPr>
          <w:p w14:paraId="291965C8" w14:textId="77777777" w:rsidR="00316CD8" w:rsidRPr="00925D20" w:rsidRDefault="00316CD8" w:rsidP="00925D20">
            <w:pPr>
              <w:pStyle w:val="NormalWeb"/>
              <w:rPr>
                <w:rFonts w:ascii="Century Gothic" w:hAnsi="Century Gothic"/>
                <w:sz w:val="20"/>
                <w:szCs w:val="22"/>
              </w:rPr>
            </w:pPr>
          </w:p>
        </w:tc>
        <w:tc>
          <w:tcPr>
            <w:tcW w:w="945" w:type="dxa"/>
            <w:shd w:val="clear" w:color="auto" w:fill="auto"/>
          </w:tcPr>
          <w:p w14:paraId="4E6274BC" w14:textId="77777777" w:rsidR="00316CD8" w:rsidRPr="00925D20" w:rsidRDefault="00316CD8" w:rsidP="00925D20">
            <w:pPr>
              <w:pStyle w:val="NormalWeb"/>
              <w:rPr>
                <w:rFonts w:ascii="Century Gothic" w:hAnsi="Century Gothic"/>
                <w:sz w:val="20"/>
                <w:szCs w:val="22"/>
              </w:rPr>
            </w:pPr>
          </w:p>
        </w:tc>
        <w:tc>
          <w:tcPr>
            <w:tcW w:w="1007" w:type="dxa"/>
            <w:shd w:val="clear" w:color="auto" w:fill="auto"/>
          </w:tcPr>
          <w:p w14:paraId="32252A49" w14:textId="77777777" w:rsidR="00316CD8" w:rsidRPr="00925D20" w:rsidRDefault="00316CD8" w:rsidP="00925D20">
            <w:pPr>
              <w:pStyle w:val="NormalWeb"/>
              <w:rPr>
                <w:rFonts w:ascii="Century Gothic" w:hAnsi="Century Gothic"/>
                <w:sz w:val="20"/>
                <w:szCs w:val="22"/>
              </w:rPr>
            </w:pPr>
          </w:p>
        </w:tc>
        <w:tc>
          <w:tcPr>
            <w:tcW w:w="1264" w:type="dxa"/>
            <w:shd w:val="clear" w:color="auto" w:fill="auto"/>
          </w:tcPr>
          <w:p w14:paraId="56D41221" w14:textId="77777777" w:rsidR="00316CD8" w:rsidRPr="00925D20" w:rsidRDefault="00316CD8" w:rsidP="00925D20">
            <w:pPr>
              <w:pStyle w:val="NormalWeb"/>
              <w:rPr>
                <w:rFonts w:ascii="Century Gothic" w:hAnsi="Century Gothic"/>
                <w:sz w:val="20"/>
                <w:szCs w:val="22"/>
              </w:rPr>
            </w:pPr>
          </w:p>
        </w:tc>
      </w:tr>
      <w:tr w:rsidR="00925D20" w:rsidRPr="00285EC5" w14:paraId="37C15FB8" w14:textId="77777777" w:rsidTr="00925D20">
        <w:trPr>
          <w:trHeight w:val="567"/>
        </w:trPr>
        <w:tc>
          <w:tcPr>
            <w:tcW w:w="3256" w:type="dxa"/>
            <w:shd w:val="clear" w:color="auto" w:fill="auto"/>
          </w:tcPr>
          <w:p w14:paraId="3F4406B1" w14:textId="77777777" w:rsidR="00316CD8" w:rsidRPr="00925D20" w:rsidRDefault="00316CD8" w:rsidP="00925D20">
            <w:pPr>
              <w:pStyle w:val="NormalWeb"/>
              <w:jc w:val="left"/>
              <w:rPr>
                <w:rFonts w:ascii="Century Gothic" w:hAnsi="Century Gothic"/>
                <w:b/>
                <w:bCs/>
                <w:sz w:val="20"/>
                <w:szCs w:val="22"/>
              </w:rPr>
            </w:pPr>
            <w:r w:rsidRPr="00925D20">
              <w:rPr>
                <w:rFonts w:ascii="Century Gothic" w:hAnsi="Century Gothic"/>
                <w:b/>
                <w:bCs/>
                <w:sz w:val="20"/>
                <w:szCs w:val="22"/>
              </w:rPr>
              <w:t>Utilisation de la grille Bootstrap</w:t>
            </w:r>
          </w:p>
        </w:tc>
        <w:tc>
          <w:tcPr>
            <w:tcW w:w="1134" w:type="dxa"/>
            <w:shd w:val="clear" w:color="auto" w:fill="auto"/>
          </w:tcPr>
          <w:p w14:paraId="2FC17903" w14:textId="77777777" w:rsidR="00316CD8" w:rsidRPr="00925D20" w:rsidRDefault="00316CD8" w:rsidP="00925D20">
            <w:pPr>
              <w:pStyle w:val="NormalWeb"/>
              <w:rPr>
                <w:rFonts w:ascii="Century Gothic" w:hAnsi="Century Gothic"/>
                <w:sz w:val="20"/>
                <w:szCs w:val="22"/>
              </w:rPr>
            </w:pPr>
          </w:p>
        </w:tc>
        <w:tc>
          <w:tcPr>
            <w:tcW w:w="1134" w:type="dxa"/>
            <w:shd w:val="clear" w:color="auto" w:fill="auto"/>
          </w:tcPr>
          <w:p w14:paraId="2C4C3139" w14:textId="77777777" w:rsidR="00316CD8" w:rsidRPr="00925D20" w:rsidRDefault="00316CD8" w:rsidP="00925D20">
            <w:pPr>
              <w:pStyle w:val="NormalWeb"/>
              <w:rPr>
                <w:rFonts w:ascii="Century Gothic" w:hAnsi="Century Gothic"/>
                <w:sz w:val="20"/>
                <w:szCs w:val="22"/>
              </w:rPr>
            </w:pPr>
          </w:p>
        </w:tc>
        <w:tc>
          <w:tcPr>
            <w:tcW w:w="945" w:type="dxa"/>
            <w:shd w:val="clear" w:color="auto" w:fill="auto"/>
          </w:tcPr>
          <w:p w14:paraId="020915FA" w14:textId="77777777" w:rsidR="00316CD8" w:rsidRPr="00925D20" w:rsidRDefault="00316CD8" w:rsidP="00925D20">
            <w:pPr>
              <w:pStyle w:val="NormalWeb"/>
              <w:rPr>
                <w:rFonts w:ascii="Century Gothic" w:hAnsi="Century Gothic"/>
                <w:sz w:val="20"/>
                <w:szCs w:val="22"/>
              </w:rPr>
            </w:pPr>
          </w:p>
        </w:tc>
        <w:tc>
          <w:tcPr>
            <w:tcW w:w="1007" w:type="dxa"/>
            <w:shd w:val="clear" w:color="auto" w:fill="auto"/>
          </w:tcPr>
          <w:p w14:paraId="319CC920" w14:textId="77777777" w:rsidR="00316CD8" w:rsidRPr="00925D20" w:rsidRDefault="00316CD8" w:rsidP="00925D20">
            <w:pPr>
              <w:pStyle w:val="NormalWeb"/>
              <w:rPr>
                <w:rFonts w:ascii="Century Gothic" w:hAnsi="Century Gothic"/>
                <w:sz w:val="20"/>
                <w:szCs w:val="22"/>
              </w:rPr>
            </w:pPr>
          </w:p>
        </w:tc>
        <w:tc>
          <w:tcPr>
            <w:tcW w:w="1264" w:type="dxa"/>
            <w:shd w:val="clear" w:color="auto" w:fill="auto"/>
          </w:tcPr>
          <w:p w14:paraId="66DC9808" w14:textId="77777777" w:rsidR="00316CD8" w:rsidRPr="00925D20" w:rsidRDefault="00316CD8" w:rsidP="00925D20">
            <w:pPr>
              <w:pStyle w:val="NormalWeb"/>
              <w:rPr>
                <w:rFonts w:ascii="Century Gothic" w:hAnsi="Century Gothic"/>
                <w:sz w:val="20"/>
                <w:szCs w:val="22"/>
              </w:rPr>
            </w:pPr>
          </w:p>
        </w:tc>
      </w:tr>
      <w:tr w:rsidR="00925D20" w:rsidRPr="00285EC5" w14:paraId="158CEE78" w14:textId="77777777" w:rsidTr="00925D20">
        <w:trPr>
          <w:trHeight w:val="567"/>
        </w:trPr>
        <w:tc>
          <w:tcPr>
            <w:tcW w:w="3256" w:type="dxa"/>
            <w:shd w:val="clear" w:color="auto" w:fill="auto"/>
          </w:tcPr>
          <w:p w14:paraId="1081F681" w14:textId="77777777" w:rsidR="00316CD8" w:rsidRPr="00925D20" w:rsidRDefault="00316CD8" w:rsidP="00925D20">
            <w:pPr>
              <w:pStyle w:val="NormalWeb"/>
              <w:jc w:val="left"/>
              <w:rPr>
                <w:rFonts w:ascii="Century Gothic" w:hAnsi="Century Gothic"/>
                <w:b/>
                <w:bCs/>
                <w:sz w:val="20"/>
                <w:szCs w:val="22"/>
              </w:rPr>
            </w:pPr>
            <w:r w:rsidRPr="00925D20">
              <w:rPr>
                <w:rFonts w:ascii="Century Gothic" w:hAnsi="Century Gothic"/>
                <w:b/>
                <w:bCs/>
                <w:sz w:val="20"/>
                <w:szCs w:val="22"/>
              </w:rPr>
              <w:t xml:space="preserve">Utilisation du responsive avec Bootstrap </w:t>
            </w:r>
          </w:p>
        </w:tc>
        <w:tc>
          <w:tcPr>
            <w:tcW w:w="1134" w:type="dxa"/>
            <w:shd w:val="clear" w:color="auto" w:fill="auto"/>
          </w:tcPr>
          <w:p w14:paraId="64DA727A" w14:textId="77777777" w:rsidR="00316CD8" w:rsidRPr="00925D20" w:rsidRDefault="00316CD8" w:rsidP="00925D20">
            <w:pPr>
              <w:pStyle w:val="NormalWeb"/>
              <w:rPr>
                <w:rFonts w:ascii="Century Gothic" w:hAnsi="Century Gothic"/>
                <w:sz w:val="20"/>
                <w:szCs w:val="22"/>
              </w:rPr>
            </w:pPr>
          </w:p>
        </w:tc>
        <w:tc>
          <w:tcPr>
            <w:tcW w:w="1134" w:type="dxa"/>
            <w:shd w:val="clear" w:color="auto" w:fill="auto"/>
          </w:tcPr>
          <w:p w14:paraId="2B669454" w14:textId="77777777" w:rsidR="00316CD8" w:rsidRPr="00925D20" w:rsidRDefault="00316CD8" w:rsidP="00925D20">
            <w:pPr>
              <w:pStyle w:val="NormalWeb"/>
              <w:rPr>
                <w:rFonts w:ascii="Century Gothic" w:hAnsi="Century Gothic"/>
                <w:sz w:val="20"/>
                <w:szCs w:val="22"/>
              </w:rPr>
            </w:pPr>
          </w:p>
        </w:tc>
        <w:tc>
          <w:tcPr>
            <w:tcW w:w="945" w:type="dxa"/>
            <w:shd w:val="clear" w:color="auto" w:fill="auto"/>
          </w:tcPr>
          <w:p w14:paraId="19552479" w14:textId="77777777" w:rsidR="00316CD8" w:rsidRPr="00925D20" w:rsidRDefault="00316CD8" w:rsidP="00925D20">
            <w:pPr>
              <w:pStyle w:val="NormalWeb"/>
              <w:rPr>
                <w:rFonts w:ascii="Century Gothic" w:hAnsi="Century Gothic"/>
                <w:sz w:val="20"/>
                <w:szCs w:val="22"/>
              </w:rPr>
            </w:pPr>
          </w:p>
        </w:tc>
        <w:tc>
          <w:tcPr>
            <w:tcW w:w="1007" w:type="dxa"/>
            <w:shd w:val="clear" w:color="auto" w:fill="auto"/>
          </w:tcPr>
          <w:p w14:paraId="7264F425" w14:textId="77777777" w:rsidR="00316CD8" w:rsidRPr="00925D20" w:rsidRDefault="00316CD8" w:rsidP="00925D20">
            <w:pPr>
              <w:pStyle w:val="NormalWeb"/>
              <w:rPr>
                <w:rFonts w:ascii="Century Gothic" w:hAnsi="Century Gothic"/>
                <w:sz w:val="20"/>
                <w:szCs w:val="22"/>
              </w:rPr>
            </w:pPr>
          </w:p>
        </w:tc>
        <w:tc>
          <w:tcPr>
            <w:tcW w:w="1264" w:type="dxa"/>
            <w:shd w:val="clear" w:color="auto" w:fill="auto"/>
          </w:tcPr>
          <w:p w14:paraId="25F72681" w14:textId="77777777" w:rsidR="00316CD8" w:rsidRPr="00925D20" w:rsidRDefault="00316CD8" w:rsidP="00925D20">
            <w:pPr>
              <w:pStyle w:val="NormalWeb"/>
              <w:rPr>
                <w:rFonts w:ascii="Century Gothic" w:hAnsi="Century Gothic"/>
                <w:sz w:val="20"/>
                <w:szCs w:val="22"/>
              </w:rPr>
            </w:pPr>
          </w:p>
        </w:tc>
      </w:tr>
      <w:tr w:rsidR="00925D20" w14:paraId="18DA1CC9" w14:textId="77777777" w:rsidTr="00925D20">
        <w:trPr>
          <w:trHeight w:val="567"/>
        </w:trPr>
        <w:tc>
          <w:tcPr>
            <w:tcW w:w="3256" w:type="dxa"/>
            <w:shd w:val="clear" w:color="auto" w:fill="auto"/>
          </w:tcPr>
          <w:p w14:paraId="5AA52FA2" w14:textId="50EECF63" w:rsidR="00316CD8" w:rsidRPr="00925D20" w:rsidRDefault="00316CD8" w:rsidP="00925D20">
            <w:pPr>
              <w:pStyle w:val="NormalWeb"/>
              <w:jc w:val="left"/>
              <w:rPr>
                <w:rFonts w:ascii="Century Gothic" w:hAnsi="Century Gothic"/>
                <w:b/>
                <w:bCs/>
                <w:sz w:val="20"/>
                <w:szCs w:val="22"/>
              </w:rPr>
            </w:pPr>
            <w:r w:rsidRPr="00925D20">
              <w:rPr>
                <w:rFonts w:ascii="Century Gothic" w:hAnsi="Century Gothic"/>
                <w:b/>
                <w:bCs/>
                <w:sz w:val="20"/>
                <w:szCs w:val="22"/>
              </w:rPr>
              <w:t>Personnalisation avec S</w:t>
            </w:r>
            <w:r w:rsidR="001B4D14">
              <w:rPr>
                <w:rFonts w:ascii="Century Gothic" w:hAnsi="Century Gothic"/>
                <w:b/>
                <w:bCs/>
                <w:sz w:val="20"/>
                <w:szCs w:val="22"/>
              </w:rPr>
              <w:t>A</w:t>
            </w:r>
            <w:r w:rsidRPr="00925D20">
              <w:rPr>
                <w:rFonts w:ascii="Century Gothic" w:hAnsi="Century Gothic"/>
                <w:b/>
                <w:bCs/>
                <w:sz w:val="20"/>
                <w:szCs w:val="22"/>
              </w:rPr>
              <w:t>SS</w:t>
            </w:r>
          </w:p>
        </w:tc>
        <w:tc>
          <w:tcPr>
            <w:tcW w:w="1134" w:type="dxa"/>
            <w:shd w:val="clear" w:color="auto" w:fill="auto"/>
          </w:tcPr>
          <w:p w14:paraId="0E2142FB" w14:textId="77777777" w:rsidR="00316CD8" w:rsidRPr="00925D20" w:rsidRDefault="00316CD8" w:rsidP="00925D20">
            <w:pPr>
              <w:pStyle w:val="NormalWeb"/>
              <w:rPr>
                <w:rFonts w:ascii="Century Gothic" w:hAnsi="Century Gothic"/>
                <w:sz w:val="20"/>
                <w:szCs w:val="22"/>
              </w:rPr>
            </w:pPr>
          </w:p>
        </w:tc>
        <w:tc>
          <w:tcPr>
            <w:tcW w:w="1134" w:type="dxa"/>
            <w:shd w:val="clear" w:color="auto" w:fill="auto"/>
          </w:tcPr>
          <w:p w14:paraId="2D134497" w14:textId="77777777" w:rsidR="00316CD8" w:rsidRPr="00925D20" w:rsidRDefault="00316CD8" w:rsidP="00925D20">
            <w:pPr>
              <w:pStyle w:val="NormalWeb"/>
              <w:rPr>
                <w:rFonts w:ascii="Century Gothic" w:hAnsi="Century Gothic"/>
                <w:sz w:val="20"/>
                <w:szCs w:val="22"/>
              </w:rPr>
            </w:pPr>
          </w:p>
        </w:tc>
        <w:tc>
          <w:tcPr>
            <w:tcW w:w="945" w:type="dxa"/>
            <w:shd w:val="clear" w:color="auto" w:fill="auto"/>
          </w:tcPr>
          <w:p w14:paraId="573B318A" w14:textId="77777777" w:rsidR="00316CD8" w:rsidRPr="00925D20" w:rsidRDefault="00316CD8" w:rsidP="00925D20">
            <w:pPr>
              <w:pStyle w:val="NormalWeb"/>
              <w:rPr>
                <w:rFonts w:ascii="Century Gothic" w:hAnsi="Century Gothic"/>
                <w:sz w:val="20"/>
                <w:szCs w:val="22"/>
              </w:rPr>
            </w:pPr>
          </w:p>
        </w:tc>
        <w:tc>
          <w:tcPr>
            <w:tcW w:w="1007" w:type="dxa"/>
            <w:shd w:val="clear" w:color="auto" w:fill="auto"/>
          </w:tcPr>
          <w:p w14:paraId="14E86F6D" w14:textId="77777777" w:rsidR="00316CD8" w:rsidRPr="00925D20" w:rsidRDefault="00316CD8" w:rsidP="00925D20">
            <w:pPr>
              <w:pStyle w:val="NormalWeb"/>
              <w:rPr>
                <w:rFonts w:ascii="Century Gothic" w:hAnsi="Century Gothic"/>
                <w:sz w:val="20"/>
                <w:szCs w:val="22"/>
              </w:rPr>
            </w:pPr>
          </w:p>
        </w:tc>
        <w:tc>
          <w:tcPr>
            <w:tcW w:w="1264" w:type="dxa"/>
            <w:shd w:val="clear" w:color="auto" w:fill="auto"/>
          </w:tcPr>
          <w:p w14:paraId="3407587A" w14:textId="77777777" w:rsidR="00316CD8" w:rsidRPr="00925D20" w:rsidRDefault="00316CD8" w:rsidP="00925D20">
            <w:pPr>
              <w:pStyle w:val="NormalWeb"/>
              <w:rPr>
                <w:rFonts w:ascii="Century Gothic" w:hAnsi="Century Gothic"/>
                <w:sz w:val="20"/>
                <w:szCs w:val="22"/>
              </w:rPr>
            </w:pPr>
          </w:p>
        </w:tc>
      </w:tr>
      <w:tr w:rsidR="00925D20" w14:paraId="0F0FCC55" w14:textId="77777777" w:rsidTr="00925D20">
        <w:trPr>
          <w:trHeight w:val="567"/>
        </w:trPr>
        <w:tc>
          <w:tcPr>
            <w:tcW w:w="3256" w:type="dxa"/>
            <w:shd w:val="clear" w:color="auto" w:fill="auto"/>
          </w:tcPr>
          <w:p w14:paraId="028F040B" w14:textId="77777777" w:rsidR="00316CD8" w:rsidRPr="00925D20" w:rsidRDefault="00316CD8" w:rsidP="00925D20">
            <w:pPr>
              <w:pStyle w:val="NormalWeb"/>
              <w:jc w:val="left"/>
              <w:rPr>
                <w:rFonts w:ascii="Century Gothic" w:hAnsi="Century Gothic"/>
                <w:b/>
                <w:bCs/>
                <w:sz w:val="20"/>
                <w:szCs w:val="22"/>
              </w:rPr>
            </w:pPr>
            <w:r w:rsidRPr="00925D20">
              <w:rPr>
                <w:rFonts w:ascii="Century Gothic" w:hAnsi="Century Gothic"/>
                <w:b/>
                <w:bCs/>
                <w:sz w:val="20"/>
                <w:szCs w:val="22"/>
              </w:rPr>
              <w:t>Organisation générale du code</w:t>
            </w:r>
          </w:p>
        </w:tc>
        <w:tc>
          <w:tcPr>
            <w:tcW w:w="1134" w:type="dxa"/>
            <w:shd w:val="clear" w:color="auto" w:fill="auto"/>
          </w:tcPr>
          <w:p w14:paraId="439AD63D" w14:textId="77777777" w:rsidR="00316CD8" w:rsidRPr="00925D20" w:rsidRDefault="00316CD8" w:rsidP="00925D20">
            <w:pPr>
              <w:pStyle w:val="NormalWeb"/>
              <w:rPr>
                <w:rFonts w:ascii="Century Gothic" w:hAnsi="Century Gothic"/>
                <w:sz w:val="20"/>
                <w:szCs w:val="22"/>
              </w:rPr>
            </w:pPr>
          </w:p>
        </w:tc>
        <w:tc>
          <w:tcPr>
            <w:tcW w:w="1134" w:type="dxa"/>
            <w:shd w:val="clear" w:color="auto" w:fill="auto"/>
          </w:tcPr>
          <w:p w14:paraId="2619BD81" w14:textId="77777777" w:rsidR="00316CD8" w:rsidRPr="00925D20" w:rsidRDefault="00316CD8" w:rsidP="00925D20">
            <w:pPr>
              <w:pStyle w:val="NormalWeb"/>
              <w:rPr>
                <w:rFonts w:ascii="Century Gothic" w:hAnsi="Century Gothic"/>
                <w:sz w:val="20"/>
                <w:szCs w:val="22"/>
              </w:rPr>
            </w:pPr>
          </w:p>
        </w:tc>
        <w:tc>
          <w:tcPr>
            <w:tcW w:w="945" w:type="dxa"/>
            <w:shd w:val="clear" w:color="auto" w:fill="auto"/>
          </w:tcPr>
          <w:p w14:paraId="4487B217" w14:textId="77777777" w:rsidR="00316CD8" w:rsidRPr="00925D20" w:rsidRDefault="00316CD8" w:rsidP="00925D20">
            <w:pPr>
              <w:pStyle w:val="NormalWeb"/>
              <w:rPr>
                <w:rFonts w:ascii="Century Gothic" w:hAnsi="Century Gothic"/>
                <w:sz w:val="20"/>
                <w:szCs w:val="22"/>
              </w:rPr>
            </w:pPr>
          </w:p>
        </w:tc>
        <w:tc>
          <w:tcPr>
            <w:tcW w:w="1007" w:type="dxa"/>
            <w:shd w:val="clear" w:color="auto" w:fill="auto"/>
          </w:tcPr>
          <w:p w14:paraId="24C7E6FC" w14:textId="77777777" w:rsidR="00316CD8" w:rsidRPr="00925D20" w:rsidRDefault="00316CD8" w:rsidP="00925D20">
            <w:pPr>
              <w:pStyle w:val="NormalWeb"/>
              <w:rPr>
                <w:rFonts w:ascii="Century Gothic" w:hAnsi="Century Gothic"/>
                <w:sz w:val="20"/>
                <w:szCs w:val="22"/>
              </w:rPr>
            </w:pPr>
          </w:p>
        </w:tc>
        <w:tc>
          <w:tcPr>
            <w:tcW w:w="1264" w:type="dxa"/>
            <w:shd w:val="clear" w:color="auto" w:fill="auto"/>
          </w:tcPr>
          <w:p w14:paraId="23F52817" w14:textId="77777777" w:rsidR="00316CD8" w:rsidRPr="00925D20" w:rsidRDefault="00316CD8" w:rsidP="00925D20">
            <w:pPr>
              <w:pStyle w:val="NormalWeb"/>
              <w:rPr>
                <w:rFonts w:ascii="Century Gothic" w:hAnsi="Century Gothic"/>
                <w:sz w:val="20"/>
                <w:szCs w:val="22"/>
              </w:rPr>
            </w:pPr>
          </w:p>
        </w:tc>
      </w:tr>
    </w:tbl>
    <w:p w14:paraId="6C1E816A" w14:textId="77777777" w:rsidR="00316CD8" w:rsidRDefault="00316CD8" w:rsidP="00316CD8"/>
    <w:p w14:paraId="6957A39C" w14:textId="1529BBF6" w:rsidR="00316CD8" w:rsidRDefault="00316CD8" w:rsidP="000C765B">
      <w:pPr>
        <w:pStyle w:val="NormalWeb"/>
      </w:pPr>
      <w:r w:rsidRPr="000C765B">
        <w:rPr>
          <w:rFonts w:ascii="Century Gothic" w:hAnsi="Century Gothic"/>
          <w:sz w:val="22"/>
          <w:szCs w:val="24"/>
        </w:rPr>
        <w:t xml:space="preserve">Total : </w:t>
      </w:r>
      <w:r w:rsidRPr="000C765B">
        <w:rPr>
          <w:rFonts w:ascii="Century Gothic" w:hAnsi="Century Gothic"/>
          <w:sz w:val="22"/>
          <w:szCs w:val="24"/>
        </w:rPr>
        <w:tab/>
      </w:r>
      <w:r w:rsidRPr="000C765B">
        <w:rPr>
          <w:rFonts w:ascii="Century Gothic" w:hAnsi="Century Gothic"/>
          <w:sz w:val="22"/>
          <w:szCs w:val="24"/>
        </w:rPr>
        <w:tab/>
        <w:t>/ 40</w:t>
      </w:r>
    </w:p>
    <w:p w14:paraId="7D1C9472" w14:textId="4C77E694" w:rsidR="000C765B" w:rsidRDefault="000C765B" w:rsidP="00316CD8"/>
    <w:p w14:paraId="2ED59DB3" w14:textId="77777777" w:rsidR="000C765B" w:rsidRPr="00DC2B6C" w:rsidRDefault="000C765B" w:rsidP="00316CD8"/>
    <w:p w14:paraId="53F58273" w14:textId="651AC693" w:rsidR="00B91C4E" w:rsidRPr="00995DD4" w:rsidRDefault="00B91C4E" w:rsidP="00B91C4E">
      <w:pPr>
        <w:pStyle w:val="Titre2avecligne"/>
        <w:rPr>
          <w:color w:val="005DAC"/>
          <w:lang w:val="fr-CA"/>
        </w:rPr>
      </w:pPr>
      <w:r>
        <w:rPr>
          <w:color w:val="005DAC"/>
          <w:lang w:val="fr-CA"/>
        </w:rPr>
        <w:t>Remise</w:t>
      </w:r>
    </w:p>
    <w:p w14:paraId="0C9A6353" w14:textId="42C6A7F1" w:rsidR="00B91C4E" w:rsidRDefault="00B91C4E" w:rsidP="00B91C4E">
      <w:pPr>
        <w:pStyle w:val="Texte"/>
        <w:ind w:left="0"/>
        <w:contextualSpacing/>
        <w:rPr>
          <w:rFonts w:cs="Calibri"/>
          <w:lang w:eastAsia="fr-CA"/>
        </w:rPr>
      </w:pPr>
      <w:r>
        <w:rPr>
          <w:rFonts w:cs="Calibri"/>
          <w:lang w:eastAsia="fr-CA"/>
        </w:rPr>
        <w:t xml:space="preserve">Vous devez remettre votre application sur </w:t>
      </w:r>
      <w:r w:rsidR="005A1337">
        <w:rPr>
          <w:rFonts w:cs="Calibri"/>
          <w:lang w:eastAsia="fr-CA"/>
        </w:rPr>
        <w:t>Git</w:t>
      </w:r>
      <w:r>
        <w:rPr>
          <w:rFonts w:cs="Calibri"/>
          <w:lang w:eastAsia="fr-CA"/>
        </w:rPr>
        <w:t>. La date de remise est indiquée sur Teams.</w:t>
      </w:r>
    </w:p>
    <w:p w14:paraId="633BCE9F" w14:textId="77777777" w:rsidR="00B91C4E" w:rsidRPr="00843D54" w:rsidRDefault="00B91C4E" w:rsidP="00B91C4E">
      <w:pPr>
        <w:pStyle w:val="Texte"/>
        <w:contextualSpacing/>
        <w:rPr>
          <w:rFonts w:cs="Calibri"/>
          <w:lang w:eastAsia="fr-CA"/>
        </w:rPr>
      </w:pPr>
    </w:p>
    <w:sectPr w:rsidR="00B91C4E" w:rsidRPr="00843D54" w:rsidSect="0002064F">
      <w:headerReference w:type="even" r:id="rId9"/>
      <w:headerReference w:type="default" r:id="rId10"/>
      <w:footerReference w:type="default" r:id="rId11"/>
      <w:headerReference w:type="first" r:id="rId12"/>
      <w:footerReference w:type="first" r:id="rId13"/>
      <w:pgSz w:w="12240" w:h="15840" w:code="1"/>
      <w:pgMar w:top="1440" w:right="1080" w:bottom="1440" w:left="1080"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1B180" w14:textId="77777777" w:rsidR="00E9192B" w:rsidRDefault="00E9192B">
      <w:r>
        <w:separator/>
      </w:r>
    </w:p>
  </w:endnote>
  <w:endnote w:type="continuationSeparator" w:id="0">
    <w:p w14:paraId="05DC0CFB" w14:textId="77777777" w:rsidR="00E9192B" w:rsidRDefault="00E91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D8A8A" w14:textId="77777777" w:rsidR="00500E2A" w:rsidRDefault="00500E2A" w:rsidP="00415913">
    <w:pPr>
      <w:pStyle w:val="Pieddepage"/>
      <w:tabs>
        <w:tab w:val="clear" w:pos="8640"/>
        <w:tab w:val="right" w:pos="10206"/>
      </w:tabs>
    </w:pPr>
    <w:r>
      <w:tab/>
    </w:r>
    <w:r>
      <w:tab/>
    </w:r>
    <w:r w:rsidR="00E9192B">
      <w:pict w14:anchorId="656299A2">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73" type="#_x0000_t176" style="width:40.35pt;height:34.75pt;rotation:360;mso-left-percent:-10001;mso-top-percent:-10001;mso-position-horizontal:absolute;mso-position-horizontal-relative:char;mso-position-vertical:absolute;mso-position-vertical-relative:line;mso-left-percent:-10001;mso-top-percent:-10001" filled="f" fillcolor="#4f81bd" stroked="f" strokecolor="#737373">
          <v:fill color2="#a7bfde" type="pattern"/>
          <v:textbox style="mso-next-textbox:#_x0000_s1073">
            <w:txbxContent>
              <w:p w14:paraId="63A5A973" w14:textId="514ADE81" w:rsidR="00500E2A" w:rsidRDefault="005B1869" w:rsidP="00A22EF5">
                <w:pPr>
                  <w:pStyle w:val="Pieddepage"/>
                  <w:pBdr>
                    <w:top w:val="single" w:sz="12" w:space="1" w:color="005DAC"/>
                    <w:bottom w:val="single" w:sz="48" w:space="1" w:color="005DAC"/>
                  </w:pBdr>
                  <w:jc w:val="center"/>
                  <w:rPr>
                    <w:sz w:val="28"/>
                    <w:szCs w:val="28"/>
                  </w:rPr>
                </w:pPr>
                <w:r>
                  <w:fldChar w:fldCharType="begin"/>
                </w:r>
                <w:r>
                  <w:instrText xml:space="preserve"> PAGE    \* MERGEFORMAT </w:instrText>
                </w:r>
                <w:r>
                  <w:fldChar w:fldCharType="separate"/>
                </w:r>
                <w:r w:rsidR="00C4702E" w:rsidRPr="00C4702E">
                  <w:rPr>
                    <w:noProof/>
                    <w:sz w:val="28"/>
                    <w:szCs w:val="28"/>
                  </w:rPr>
                  <w:t>4</w:t>
                </w:r>
                <w:r>
                  <w:rPr>
                    <w:noProof/>
                    <w:sz w:val="28"/>
                    <w:szCs w:val="28"/>
                  </w:rPr>
                  <w:fldChar w:fldCharType="end"/>
                </w:r>
              </w:p>
            </w:txbxContent>
          </v:textbox>
          <w10:anchorlock/>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4A489" w14:textId="77777777" w:rsidR="00500E2A" w:rsidRDefault="00500E2A" w:rsidP="008D5CB6">
    <w:pPr>
      <w:pStyle w:val="Pieddepage"/>
      <w:tabs>
        <w:tab w:val="clear" w:pos="8640"/>
        <w:tab w:val="right" w:pos="10065"/>
      </w:tabs>
    </w:pPr>
    <w:r>
      <w:tab/>
    </w:r>
    <w:r>
      <w:tab/>
    </w:r>
    <w:r w:rsidR="00E9192B">
      <w:pict w14:anchorId="5B0604C6">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72" type="#_x0000_t176" style="width:40.35pt;height:34.75pt;rotation:360;mso-left-percent:-10001;mso-top-percent:-10001;mso-position-horizontal:absolute;mso-position-horizontal-relative:char;mso-position-vertical:absolute;mso-position-vertical-relative:line;mso-left-percent:-10001;mso-top-percent:-10001" filled="f" fillcolor="#4f81bd" stroked="f" strokecolor="#737373">
          <v:fill color2="#a7bfde" type="pattern"/>
          <v:textbox style="mso-next-textbox:#_x0000_s1072">
            <w:txbxContent>
              <w:p w14:paraId="44B7D227" w14:textId="604813DE" w:rsidR="00500E2A" w:rsidRDefault="005B1869" w:rsidP="00995DD4">
                <w:pPr>
                  <w:pStyle w:val="Pieddepage"/>
                  <w:pBdr>
                    <w:top w:val="single" w:sz="12" w:space="1" w:color="005DAC"/>
                    <w:bottom w:val="single" w:sz="48" w:space="1" w:color="005DAC"/>
                  </w:pBdr>
                  <w:jc w:val="center"/>
                  <w:rPr>
                    <w:sz w:val="28"/>
                    <w:szCs w:val="28"/>
                  </w:rPr>
                </w:pPr>
                <w:r>
                  <w:fldChar w:fldCharType="begin"/>
                </w:r>
                <w:r>
                  <w:instrText xml:space="preserve"> PAGE    \* MERGEFORMAT </w:instrText>
                </w:r>
                <w:r>
                  <w:fldChar w:fldCharType="separate"/>
                </w:r>
                <w:r w:rsidR="00C4702E" w:rsidRPr="00C4702E">
                  <w:rPr>
                    <w:noProof/>
                    <w:sz w:val="28"/>
                    <w:szCs w:val="28"/>
                  </w:rPr>
                  <w:t>1</w:t>
                </w:r>
                <w:r>
                  <w:rPr>
                    <w:noProof/>
                    <w:sz w:val="28"/>
                    <w:szCs w:val="28"/>
                  </w:rPr>
                  <w:fldChar w:fldCharType="end"/>
                </w:r>
              </w:p>
            </w:txbxContent>
          </v:textbox>
          <w10:anchorlock/>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7E0A9" w14:textId="77777777" w:rsidR="00E9192B" w:rsidRDefault="00E9192B">
      <w:r>
        <w:separator/>
      </w:r>
    </w:p>
  </w:footnote>
  <w:footnote w:type="continuationSeparator" w:id="0">
    <w:p w14:paraId="09E7A604" w14:textId="77777777" w:rsidR="00E9192B" w:rsidRDefault="00E91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0D1C1" w14:textId="77777777" w:rsidR="00500E2A" w:rsidRDefault="00E9192B" w:rsidP="002B752F">
    <w:pPr>
      <w:ind w:right="360"/>
    </w:pPr>
    <w:r>
      <w:rPr>
        <w:noProof/>
      </w:rPr>
      <w:pict w14:anchorId="73450E80">
        <v:shapetype id="_x0000_t202" coordsize="21600,21600" o:spt="202" path="m,l,21600r21600,l21600,xe">
          <v:stroke joinstyle="miter"/>
          <v:path gradientshapeok="t" o:connecttype="rect"/>
        </v:shapetype>
        <v:shape id="_x0000_s1033" type="#_x0000_t202" style="position:absolute;margin-left:97.85pt;margin-top:78.8pt;width:230.2pt;height:18pt;z-index:4;mso-position-horizontal-relative:page;mso-position-vertical-relative:page" filled="f" stroked="f">
          <v:textbox style="mso-next-textbox:#_x0000_s1033">
            <w:txbxContent>
              <w:p w14:paraId="49790DC2" w14:textId="77777777" w:rsidR="00500E2A" w:rsidRDefault="00FD7049" w:rsidP="00194CDD">
                <w:pPr>
                  <w:tabs>
                    <w:tab w:val="left" w:pos="360"/>
                  </w:tabs>
                </w:pPr>
                <w:r>
                  <w:rPr>
                    <w:rStyle w:val="AllCapsChar"/>
                  </w:rPr>
                  <w:fldChar w:fldCharType="begin"/>
                </w:r>
                <w:r w:rsidR="00500E2A">
                  <w:rPr>
                    <w:rStyle w:val="AllCapsChar"/>
                  </w:rPr>
                  <w:instrText xml:space="preserve">PAGE  </w:instrText>
                </w:r>
                <w:r>
                  <w:rPr>
                    <w:rStyle w:val="AllCapsChar"/>
                  </w:rPr>
                  <w:fldChar w:fldCharType="separate"/>
                </w:r>
                <w:r w:rsidR="00500E2A">
                  <w:rPr>
                    <w:rStyle w:val="AllCapsChar"/>
                    <w:noProof/>
                  </w:rPr>
                  <w:t>2</w:t>
                </w:r>
                <w:r>
                  <w:rPr>
                    <w:rStyle w:val="AllCapsChar"/>
                  </w:rPr>
                  <w:fldChar w:fldCharType="end"/>
                </w:r>
                <w:r w:rsidR="00500E2A">
                  <w:rPr>
                    <w:rStyle w:val="Numrodepage"/>
                  </w:rPr>
                  <w:tab/>
                </w:r>
                <w:r w:rsidR="00500E2A">
                  <w:rPr>
                    <w:rStyle w:val="AllCapsChar"/>
                  </w:rPr>
                  <w:t>Titre de la théorie</w:t>
                </w:r>
              </w:p>
              <w:p w14:paraId="4411A072" w14:textId="77777777" w:rsidR="00500E2A" w:rsidRPr="00194CDD" w:rsidRDefault="00500E2A" w:rsidP="00194CDD"/>
            </w:txbxContent>
          </v:textbox>
          <w10:wrap anchorx="page" anchory="page"/>
        </v:shape>
      </w:pict>
    </w:r>
    <w:r>
      <w:rPr>
        <w:noProof/>
        <w:lang w:val="fr-CA" w:eastAsia="fr-CA"/>
      </w:rPr>
      <w:pict w14:anchorId="2B0F6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8" type="#_x0000_t75" style="position:absolute;margin-left:376pt;margin-top:-11.1pt;width:49.6pt;height:49.6pt;z-index:7">
          <v:imagedata r:id="rId1" o:title="donnes"/>
        </v:shape>
      </w:pict>
    </w:r>
    <w:r>
      <w:rPr>
        <w:noProof/>
        <w:lang w:val="fr-CA" w:eastAsia="fr-CA"/>
      </w:rPr>
      <w:pict w14:anchorId="63308013">
        <v:shape id="_x0000_s1069" type="#_x0000_t75" style="position:absolute;margin-left:320pt;margin-top:-11.1pt;width:49.6pt;height:49.6pt;z-index:8">
          <v:imagedata r:id="rId2" o:title="mep"/>
        </v:shape>
      </w:pict>
    </w:r>
    <w:r>
      <w:rPr>
        <w:noProof/>
        <w:lang w:val="fr-CA" w:eastAsia="fr-CA"/>
      </w:rPr>
      <w:pict w14:anchorId="73EBD40C">
        <v:shape id="_x0000_s1071" type="#_x0000_t75" style="position:absolute;margin-left:264pt;margin-top:-11.1pt;width:49.6pt;height:49.6pt;z-index:10">
          <v:imagedata r:id="rId3" o:title="envi_info"/>
        </v:shape>
      </w:pict>
    </w:r>
    <w:r>
      <w:rPr>
        <w:noProof/>
        <w:lang w:val="fr-CA" w:eastAsia="fr-CA"/>
      </w:rPr>
      <w:pict w14:anchorId="6A503A79">
        <v:shape id="_x0000_s1070" type="#_x0000_t75" style="position:absolute;margin-left:212pt;margin-top:-11.1pt;width:49.6pt;height:49.6pt;z-index:9">
          <v:imagedata r:id="rId4" o:title="outils"/>
        </v:shape>
      </w:pict>
    </w:r>
    <w:r>
      <w:rPr>
        <w:noProof/>
      </w:rPr>
      <w:pict w14:anchorId="0B949938">
        <v:rect id="_x0000_s1028" style="position:absolute;margin-left:4pt;margin-top:.1pt;width:6in;height:28.8pt;z-index:3" fillcolor="#e89b00" stroked="f">
          <v:fill color2="fill lighten(0)" rotate="t" angle="-90" method="linear sigma" type="gradient"/>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00B9" w14:textId="77777777" w:rsidR="00500E2A" w:rsidRDefault="00E9192B" w:rsidP="002509B2">
    <w:pPr>
      <w:ind w:right="360" w:firstLine="360"/>
    </w:pPr>
    <w:r>
      <w:rPr>
        <w:noProof/>
        <w:lang w:val="fr-CA" w:eastAsia="fr-CA"/>
      </w:rPr>
      <w:pict w14:anchorId="78EA3432">
        <v:shapetype id="_x0000_t202" coordsize="21600,21600" o:spt="202" path="m,l,21600r21600,l21600,xe">
          <v:stroke joinstyle="miter"/>
          <v:path gradientshapeok="t" o:connecttype="rect"/>
        </v:shapetype>
        <v:shape id="_x0000_s1039" type="#_x0000_t202" style="position:absolute;left:0;text-align:left;margin-left:53pt;margin-top:36pt;width:304.85pt;height:27pt;z-index:6;mso-position-horizontal-relative:page;mso-position-vertical-relative:page" filled="f" stroked="f">
          <v:textbox style="mso-next-textbox:#_x0000_s1039">
            <w:txbxContent>
              <w:p w14:paraId="1F96D806" w14:textId="13B15799" w:rsidR="00500E2A" w:rsidRPr="00B509F1" w:rsidRDefault="00C23B1F" w:rsidP="00C51959">
                <w:pPr>
                  <w:tabs>
                    <w:tab w:val="left" w:pos="360"/>
                  </w:tabs>
                  <w:rPr>
                    <w:color w:val="005DAC"/>
                    <w:sz w:val="24"/>
                    <w:lang w:val="en-CA"/>
                  </w:rPr>
                </w:pPr>
                <w:r>
                  <w:rPr>
                    <w:rStyle w:val="AllCapsChar"/>
                    <w:color w:val="005DAC"/>
                    <w:sz w:val="24"/>
                    <w:szCs w:val="24"/>
                    <w:lang w:val="en-CA"/>
                  </w:rPr>
                  <w:t>Laboratoire #1</w:t>
                </w:r>
              </w:p>
            </w:txbxContent>
          </v:textbox>
          <w10:wrap anchorx="page" anchory="page"/>
        </v:shape>
      </w:pict>
    </w:r>
    <w:r>
      <w:rPr>
        <w:noProof/>
        <w:lang w:val="fr-CA" w:eastAsia="fr-CA"/>
      </w:rPr>
      <w:pict w14:anchorId="1DCA2174">
        <v:rect id="_x0000_s1038" style="position:absolute;left:0;text-align:left;margin-left:-4pt;margin-top:-2.1pt;width:509.5pt;height:29.65pt;z-index:5" fillcolor="#005dac" strokecolor="#005dac" strokeweight=".25pt">
          <v:fill color2="fill lighten(0)" recolor="t" rotate="t" angle="-90" method="linear sigma" type="gradient"/>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B48C" w14:textId="77777777" w:rsidR="00500E2A" w:rsidRDefault="00500E2A" w:rsidP="00462A64">
    <w:pPr>
      <w:tabs>
        <w:tab w:val="left" w:pos="87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0FEB"/>
    <w:multiLevelType w:val="hybridMultilevel"/>
    <w:tmpl w:val="D89677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BF56653"/>
    <w:multiLevelType w:val="hybridMultilevel"/>
    <w:tmpl w:val="AF804E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7E77C60"/>
    <w:multiLevelType w:val="hybridMultilevel"/>
    <w:tmpl w:val="7D84D7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BC1681B"/>
    <w:multiLevelType w:val="hybridMultilevel"/>
    <w:tmpl w:val="B1826E22"/>
    <w:lvl w:ilvl="0" w:tplc="A00A0D38">
      <w:start w:val="1"/>
      <w:numFmt w:val="bullet"/>
      <w:pStyle w:val="monstyle2"/>
      <w:lvlText w:val=""/>
      <w:lvlJc w:val="left"/>
      <w:pPr>
        <w:tabs>
          <w:tab w:val="num" w:pos="720"/>
        </w:tabs>
        <w:ind w:left="720" w:hanging="360"/>
      </w:pPr>
      <w:rPr>
        <w:rFonts w:ascii="Symbol" w:hAnsi="Symbol" w:hint="default"/>
        <w:color w:val="auto"/>
      </w:rPr>
    </w:lvl>
    <w:lvl w:ilvl="1" w:tplc="AC8E6216">
      <w:start w:val="1"/>
      <w:numFmt w:val="bullet"/>
      <w:lvlText w:val=""/>
      <w:lvlJc w:val="left"/>
      <w:pPr>
        <w:tabs>
          <w:tab w:val="num" w:pos="1440"/>
        </w:tabs>
        <w:ind w:left="1440" w:hanging="360"/>
      </w:pPr>
      <w:rPr>
        <w:rFonts w:ascii="Wingdings" w:hAnsi="Wingdings" w:hint="default"/>
        <w:color w:val="auto"/>
      </w:rPr>
    </w:lvl>
    <w:lvl w:ilvl="2" w:tplc="0C0C000F">
      <w:start w:val="1"/>
      <w:numFmt w:val="decimal"/>
      <w:lvlText w:val="%3."/>
      <w:lvlJc w:val="left"/>
      <w:pPr>
        <w:tabs>
          <w:tab w:val="num" w:pos="2160"/>
        </w:tabs>
        <w:ind w:left="2160" w:hanging="360"/>
      </w:pPr>
      <w:rPr>
        <w:rFonts w:hint="default"/>
        <w:color w:val="auto"/>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FED7D0D"/>
    <w:multiLevelType w:val="hybridMultilevel"/>
    <w:tmpl w:val="57FCF3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619C6DB2"/>
    <w:multiLevelType w:val="hybridMultilevel"/>
    <w:tmpl w:val="0D002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80"/>
  <w:displayHorizontalDrawingGridEvery w:val="2"/>
  <w:displayVerticalDrawingGridEvery w:val="2"/>
  <w:noPunctuationKerning/>
  <w:characterSpacingControl w:val="doNotCompress"/>
  <w:hdrShapeDefaults>
    <o:shapedefaults v:ext="edit" spidmax="2319">
      <o:colormru v:ext="edit" colors="#0097dc,#005dac"/>
    </o:shapedefaults>
    <o:shapelayout v:ext="edit">
      <o:idmap v:ext="edit" data="1"/>
      <o:rules v:ext="edit">
        <o:r id="V:Rule1" type="callout" idref="#_x0000_s1072"/>
        <o:r id="V:Rule2" type="callout" idref="#_x0000_s1073"/>
      </o:rules>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606B"/>
    <w:rsid w:val="000004E8"/>
    <w:rsid w:val="00011E6A"/>
    <w:rsid w:val="00013B39"/>
    <w:rsid w:val="0002064F"/>
    <w:rsid w:val="00021ABA"/>
    <w:rsid w:val="00021ACB"/>
    <w:rsid w:val="00026DB8"/>
    <w:rsid w:val="0003447A"/>
    <w:rsid w:val="00040B40"/>
    <w:rsid w:val="00045143"/>
    <w:rsid w:val="0005013F"/>
    <w:rsid w:val="00051C99"/>
    <w:rsid w:val="00054E7B"/>
    <w:rsid w:val="00056B0B"/>
    <w:rsid w:val="00057729"/>
    <w:rsid w:val="000603C0"/>
    <w:rsid w:val="00060B5E"/>
    <w:rsid w:val="00062C0D"/>
    <w:rsid w:val="00062D54"/>
    <w:rsid w:val="000657DE"/>
    <w:rsid w:val="00065EFF"/>
    <w:rsid w:val="0006609B"/>
    <w:rsid w:val="0006618B"/>
    <w:rsid w:val="00080092"/>
    <w:rsid w:val="00083774"/>
    <w:rsid w:val="00083B67"/>
    <w:rsid w:val="0009015C"/>
    <w:rsid w:val="00092A9C"/>
    <w:rsid w:val="0009537F"/>
    <w:rsid w:val="000961EB"/>
    <w:rsid w:val="000966E4"/>
    <w:rsid w:val="00096DEF"/>
    <w:rsid w:val="00097B4C"/>
    <w:rsid w:val="000A1D2F"/>
    <w:rsid w:val="000A3F8E"/>
    <w:rsid w:val="000A49E5"/>
    <w:rsid w:val="000A5C4A"/>
    <w:rsid w:val="000A5E0D"/>
    <w:rsid w:val="000A6259"/>
    <w:rsid w:val="000A6A91"/>
    <w:rsid w:val="000A7730"/>
    <w:rsid w:val="000B2761"/>
    <w:rsid w:val="000B2939"/>
    <w:rsid w:val="000B5B64"/>
    <w:rsid w:val="000B677E"/>
    <w:rsid w:val="000B7E43"/>
    <w:rsid w:val="000B7F1A"/>
    <w:rsid w:val="000C20BB"/>
    <w:rsid w:val="000C2F04"/>
    <w:rsid w:val="000C765B"/>
    <w:rsid w:val="000D228F"/>
    <w:rsid w:val="000D6935"/>
    <w:rsid w:val="000E0A15"/>
    <w:rsid w:val="000E1DF5"/>
    <w:rsid w:val="000E2B22"/>
    <w:rsid w:val="000E3543"/>
    <w:rsid w:val="000E47E3"/>
    <w:rsid w:val="000F0D8E"/>
    <w:rsid w:val="000F1AAC"/>
    <w:rsid w:val="000F5CFB"/>
    <w:rsid w:val="00107AAF"/>
    <w:rsid w:val="00110B5D"/>
    <w:rsid w:val="001114AC"/>
    <w:rsid w:val="001159DF"/>
    <w:rsid w:val="00120308"/>
    <w:rsid w:val="00120653"/>
    <w:rsid w:val="00123E6E"/>
    <w:rsid w:val="001264F8"/>
    <w:rsid w:val="0012693B"/>
    <w:rsid w:val="00126CDB"/>
    <w:rsid w:val="00126D48"/>
    <w:rsid w:val="001277D5"/>
    <w:rsid w:val="0013191E"/>
    <w:rsid w:val="00132EBF"/>
    <w:rsid w:val="00137423"/>
    <w:rsid w:val="00141725"/>
    <w:rsid w:val="001420ED"/>
    <w:rsid w:val="0014492E"/>
    <w:rsid w:val="0014732E"/>
    <w:rsid w:val="00153FF5"/>
    <w:rsid w:val="00163834"/>
    <w:rsid w:val="001650FE"/>
    <w:rsid w:val="00171AFF"/>
    <w:rsid w:val="00171E84"/>
    <w:rsid w:val="0017307D"/>
    <w:rsid w:val="001827FE"/>
    <w:rsid w:val="00192BBE"/>
    <w:rsid w:val="001932B1"/>
    <w:rsid w:val="00193A4A"/>
    <w:rsid w:val="00194CDD"/>
    <w:rsid w:val="00195385"/>
    <w:rsid w:val="00195B51"/>
    <w:rsid w:val="001A0031"/>
    <w:rsid w:val="001A0421"/>
    <w:rsid w:val="001A6742"/>
    <w:rsid w:val="001B1138"/>
    <w:rsid w:val="001B2C82"/>
    <w:rsid w:val="001B4D14"/>
    <w:rsid w:val="001B5448"/>
    <w:rsid w:val="001B7885"/>
    <w:rsid w:val="001C0779"/>
    <w:rsid w:val="001C2A04"/>
    <w:rsid w:val="001C38AD"/>
    <w:rsid w:val="001C46BE"/>
    <w:rsid w:val="001D181E"/>
    <w:rsid w:val="001D5116"/>
    <w:rsid w:val="001E1DBE"/>
    <w:rsid w:val="001E4DD0"/>
    <w:rsid w:val="001E7827"/>
    <w:rsid w:val="001E79FD"/>
    <w:rsid w:val="001E7A17"/>
    <w:rsid w:val="001F05EF"/>
    <w:rsid w:val="001F1B3A"/>
    <w:rsid w:val="001F3010"/>
    <w:rsid w:val="001F34C0"/>
    <w:rsid w:val="001F47D3"/>
    <w:rsid w:val="001F48C3"/>
    <w:rsid w:val="001F4CA3"/>
    <w:rsid w:val="002018ED"/>
    <w:rsid w:val="00203100"/>
    <w:rsid w:val="00203DC1"/>
    <w:rsid w:val="00207DB8"/>
    <w:rsid w:val="00212A4C"/>
    <w:rsid w:val="00212F83"/>
    <w:rsid w:val="00215C35"/>
    <w:rsid w:val="00221276"/>
    <w:rsid w:val="00222471"/>
    <w:rsid w:val="002271BE"/>
    <w:rsid w:val="00230E4D"/>
    <w:rsid w:val="00232C49"/>
    <w:rsid w:val="00234F88"/>
    <w:rsid w:val="002446E0"/>
    <w:rsid w:val="00246243"/>
    <w:rsid w:val="00246AB9"/>
    <w:rsid w:val="002509B2"/>
    <w:rsid w:val="0026178F"/>
    <w:rsid w:val="002635E2"/>
    <w:rsid w:val="00263BF7"/>
    <w:rsid w:val="00264C0D"/>
    <w:rsid w:val="00266EF1"/>
    <w:rsid w:val="00267FF4"/>
    <w:rsid w:val="0027023E"/>
    <w:rsid w:val="00277E58"/>
    <w:rsid w:val="002822AC"/>
    <w:rsid w:val="00284F6C"/>
    <w:rsid w:val="00285CD3"/>
    <w:rsid w:val="00285EC5"/>
    <w:rsid w:val="00287EE3"/>
    <w:rsid w:val="00293616"/>
    <w:rsid w:val="002A05B8"/>
    <w:rsid w:val="002A56C1"/>
    <w:rsid w:val="002A6992"/>
    <w:rsid w:val="002A73E2"/>
    <w:rsid w:val="002B752F"/>
    <w:rsid w:val="002C1E87"/>
    <w:rsid w:val="002C4B85"/>
    <w:rsid w:val="002C4BC6"/>
    <w:rsid w:val="002C53C8"/>
    <w:rsid w:val="002D1A0B"/>
    <w:rsid w:val="002D6807"/>
    <w:rsid w:val="002E35B5"/>
    <w:rsid w:val="002E7140"/>
    <w:rsid w:val="002E76EC"/>
    <w:rsid w:val="002F0272"/>
    <w:rsid w:val="002F1768"/>
    <w:rsid w:val="002F3FCF"/>
    <w:rsid w:val="002F7AE6"/>
    <w:rsid w:val="00302404"/>
    <w:rsid w:val="00306EB6"/>
    <w:rsid w:val="003122C5"/>
    <w:rsid w:val="0031266E"/>
    <w:rsid w:val="0031369C"/>
    <w:rsid w:val="003166B9"/>
    <w:rsid w:val="00316CD8"/>
    <w:rsid w:val="00316F2E"/>
    <w:rsid w:val="00321088"/>
    <w:rsid w:val="00321B31"/>
    <w:rsid w:val="003308D8"/>
    <w:rsid w:val="00330910"/>
    <w:rsid w:val="00330C03"/>
    <w:rsid w:val="00331AE9"/>
    <w:rsid w:val="00343F7C"/>
    <w:rsid w:val="00346BE0"/>
    <w:rsid w:val="00346C20"/>
    <w:rsid w:val="003477E7"/>
    <w:rsid w:val="00347FD4"/>
    <w:rsid w:val="0035073B"/>
    <w:rsid w:val="00371B95"/>
    <w:rsid w:val="00373060"/>
    <w:rsid w:val="00375678"/>
    <w:rsid w:val="0038306A"/>
    <w:rsid w:val="00387AC1"/>
    <w:rsid w:val="003959F2"/>
    <w:rsid w:val="00395FEA"/>
    <w:rsid w:val="00397196"/>
    <w:rsid w:val="003973C6"/>
    <w:rsid w:val="003A05DA"/>
    <w:rsid w:val="003A2563"/>
    <w:rsid w:val="003A2B7A"/>
    <w:rsid w:val="003A2B8E"/>
    <w:rsid w:val="003A2E0C"/>
    <w:rsid w:val="003A3F14"/>
    <w:rsid w:val="003B29BE"/>
    <w:rsid w:val="003B3824"/>
    <w:rsid w:val="003C172B"/>
    <w:rsid w:val="003C5D8F"/>
    <w:rsid w:val="003C5FEE"/>
    <w:rsid w:val="003C6264"/>
    <w:rsid w:val="003D295B"/>
    <w:rsid w:val="003D29D4"/>
    <w:rsid w:val="003D42BE"/>
    <w:rsid w:val="003D5BD2"/>
    <w:rsid w:val="003D666E"/>
    <w:rsid w:val="003D6DFC"/>
    <w:rsid w:val="003E71F2"/>
    <w:rsid w:val="003F0D90"/>
    <w:rsid w:val="003F2CB4"/>
    <w:rsid w:val="003F3B3D"/>
    <w:rsid w:val="003F42A0"/>
    <w:rsid w:val="003F6220"/>
    <w:rsid w:val="00402505"/>
    <w:rsid w:val="00413696"/>
    <w:rsid w:val="00415913"/>
    <w:rsid w:val="00421B17"/>
    <w:rsid w:val="00427373"/>
    <w:rsid w:val="004355B1"/>
    <w:rsid w:val="0043780D"/>
    <w:rsid w:val="00443639"/>
    <w:rsid w:val="00451474"/>
    <w:rsid w:val="00455469"/>
    <w:rsid w:val="004558E3"/>
    <w:rsid w:val="00462A64"/>
    <w:rsid w:val="00466A9D"/>
    <w:rsid w:val="004710ED"/>
    <w:rsid w:val="004714D6"/>
    <w:rsid w:val="0047480A"/>
    <w:rsid w:val="004756C7"/>
    <w:rsid w:val="0047634B"/>
    <w:rsid w:val="00483828"/>
    <w:rsid w:val="004847BB"/>
    <w:rsid w:val="004873A0"/>
    <w:rsid w:val="004937E7"/>
    <w:rsid w:val="004A0C9A"/>
    <w:rsid w:val="004A1C52"/>
    <w:rsid w:val="004B0C31"/>
    <w:rsid w:val="004B15C2"/>
    <w:rsid w:val="004B1CA1"/>
    <w:rsid w:val="004B5B20"/>
    <w:rsid w:val="004B7035"/>
    <w:rsid w:val="004C0494"/>
    <w:rsid w:val="004D0A78"/>
    <w:rsid w:val="004D11D9"/>
    <w:rsid w:val="004D1732"/>
    <w:rsid w:val="004D1852"/>
    <w:rsid w:val="004D7A97"/>
    <w:rsid w:val="004D7BDC"/>
    <w:rsid w:val="004E0206"/>
    <w:rsid w:val="004E4B71"/>
    <w:rsid w:val="004E6E13"/>
    <w:rsid w:val="004E6F8A"/>
    <w:rsid w:val="004F1E0E"/>
    <w:rsid w:val="004F341F"/>
    <w:rsid w:val="004F3F34"/>
    <w:rsid w:val="004F4D2D"/>
    <w:rsid w:val="004F5D2E"/>
    <w:rsid w:val="004F6C76"/>
    <w:rsid w:val="00500E2A"/>
    <w:rsid w:val="005071D6"/>
    <w:rsid w:val="005172A2"/>
    <w:rsid w:val="005231AC"/>
    <w:rsid w:val="005238B2"/>
    <w:rsid w:val="005240F5"/>
    <w:rsid w:val="0052605A"/>
    <w:rsid w:val="00527212"/>
    <w:rsid w:val="00531DB1"/>
    <w:rsid w:val="005329BD"/>
    <w:rsid w:val="00532F2F"/>
    <w:rsid w:val="00536B8C"/>
    <w:rsid w:val="00537EC6"/>
    <w:rsid w:val="00537FE4"/>
    <w:rsid w:val="00542939"/>
    <w:rsid w:val="0054622D"/>
    <w:rsid w:val="00552A71"/>
    <w:rsid w:val="00552F97"/>
    <w:rsid w:val="00553185"/>
    <w:rsid w:val="00553B6C"/>
    <w:rsid w:val="005541A5"/>
    <w:rsid w:val="005563BE"/>
    <w:rsid w:val="0055725C"/>
    <w:rsid w:val="005632B9"/>
    <w:rsid w:val="00565375"/>
    <w:rsid w:val="00565537"/>
    <w:rsid w:val="00567713"/>
    <w:rsid w:val="0057095A"/>
    <w:rsid w:val="00577D2F"/>
    <w:rsid w:val="00580666"/>
    <w:rsid w:val="00583D3D"/>
    <w:rsid w:val="00584764"/>
    <w:rsid w:val="0058674E"/>
    <w:rsid w:val="00587768"/>
    <w:rsid w:val="00587F91"/>
    <w:rsid w:val="00590E61"/>
    <w:rsid w:val="00593FFF"/>
    <w:rsid w:val="00595016"/>
    <w:rsid w:val="0059606B"/>
    <w:rsid w:val="005A1337"/>
    <w:rsid w:val="005A3A10"/>
    <w:rsid w:val="005B1869"/>
    <w:rsid w:val="005B60B6"/>
    <w:rsid w:val="005C63A4"/>
    <w:rsid w:val="005C6B4D"/>
    <w:rsid w:val="005C6C48"/>
    <w:rsid w:val="005D1295"/>
    <w:rsid w:val="005D6799"/>
    <w:rsid w:val="005E2A48"/>
    <w:rsid w:val="005E6682"/>
    <w:rsid w:val="005E6743"/>
    <w:rsid w:val="005F0B56"/>
    <w:rsid w:val="005F7080"/>
    <w:rsid w:val="006001B1"/>
    <w:rsid w:val="00605E32"/>
    <w:rsid w:val="006061B1"/>
    <w:rsid w:val="00607806"/>
    <w:rsid w:val="0061170F"/>
    <w:rsid w:val="00611C35"/>
    <w:rsid w:val="00614387"/>
    <w:rsid w:val="00614B37"/>
    <w:rsid w:val="00621D22"/>
    <w:rsid w:val="00622F2B"/>
    <w:rsid w:val="006247CB"/>
    <w:rsid w:val="006249B4"/>
    <w:rsid w:val="006322CE"/>
    <w:rsid w:val="006379B4"/>
    <w:rsid w:val="00637B1C"/>
    <w:rsid w:val="00643252"/>
    <w:rsid w:val="00653BA9"/>
    <w:rsid w:val="00656415"/>
    <w:rsid w:val="0065784B"/>
    <w:rsid w:val="0066684E"/>
    <w:rsid w:val="00667B70"/>
    <w:rsid w:val="006766AF"/>
    <w:rsid w:val="00680640"/>
    <w:rsid w:val="00683F83"/>
    <w:rsid w:val="00690917"/>
    <w:rsid w:val="006920BD"/>
    <w:rsid w:val="0069382E"/>
    <w:rsid w:val="00693C69"/>
    <w:rsid w:val="00694508"/>
    <w:rsid w:val="00695718"/>
    <w:rsid w:val="00696045"/>
    <w:rsid w:val="006A3B26"/>
    <w:rsid w:val="006A66C8"/>
    <w:rsid w:val="006B0E5B"/>
    <w:rsid w:val="006B50D1"/>
    <w:rsid w:val="006B53D3"/>
    <w:rsid w:val="006C49F9"/>
    <w:rsid w:val="006C6112"/>
    <w:rsid w:val="006D0E0A"/>
    <w:rsid w:val="006D39B8"/>
    <w:rsid w:val="006D5C13"/>
    <w:rsid w:val="006E1D90"/>
    <w:rsid w:val="006E33BF"/>
    <w:rsid w:val="006E4D24"/>
    <w:rsid w:val="006E608E"/>
    <w:rsid w:val="006E7B4A"/>
    <w:rsid w:val="006F0B94"/>
    <w:rsid w:val="006F12F6"/>
    <w:rsid w:val="006F20BF"/>
    <w:rsid w:val="006F572F"/>
    <w:rsid w:val="0070198C"/>
    <w:rsid w:val="007045C5"/>
    <w:rsid w:val="00712362"/>
    <w:rsid w:val="007128DB"/>
    <w:rsid w:val="0071348B"/>
    <w:rsid w:val="00713A62"/>
    <w:rsid w:val="00715FD5"/>
    <w:rsid w:val="007174B0"/>
    <w:rsid w:val="0072209A"/>
    <w:rsid w:val="0072530C"/>
    <w:rsid w:val="00726C5C"/>
    <w:rsid w:val="007360E4"/>
    <w:rsid w:val="00743C96"/>
    <w:rsid w:val="00744338"/>
    <w:rsid w:val="00744F95"/>
    <w:rsid w:val="007470CE"/>
    <w:rsid w:val="00751ABD"/>
    <w:rsid w:val="007551D4"/>
    <w:rsid w:val="00757B9F"/>
    <w:rsid w:val="00762950"/>
    <w:rsid w:val="0076654E"/>
    <w:rsid w:val="00772DFA"/>
    <w:rsid w:val="0077490C"/>
    <w:rsid w:val="00774DA7"/>
    <w:rsid w:val="00780885"/>
    <w:rsid w:val="0078320F"/>
    <w:rsid w:val="00787AD6"/>
    <w:rsid w:val="00787F34"/>
    <w:rsid w:val="00791007"/>
    <w:rsid w:val="00794C23"/>
    <w:rsid w:val="00796434"/>
    <w:rsid w:val="007977A4"/>
    <w:rsid w:val="007A2C3B"/>
    <w:rsid w:val="007A71E0"/>
    <w:rsid w:val="007A7214"/>
    <w:rsid w:val="007B25FC"/>
    <w:rsid w:val="007B35C5"/>
    <w:rsid w:val="007B3B99"/>
    <w:rsid w:val="007B3D7A"/>
    <w:rsid w:val="007B4F52"/>
    <w:rsid w:val="007B610F"/>
    <w:rsid w:val="007B61CC"/>
    <w:rsid w:val="007B736B"/>
    <w:rsid w:val="007C1206"/>
    <w:rsid w:val="007C1A0E"/>
    <w:rsid w:val="007C6198"/>
    <w:rsid w:val="007D223C"/>
    <w:rsid w:val="007D3C41"/>
    <w:rsid w:val="007D44DC"/>
    <w:rsid w:val="007E385C"/>
    <w:rsid w:val="007E515B"/>
    <w:rsid w:val="007E5DB7"/>
    <w:rsid w:val="007E7197"/>
    <w:rsid w:val="007F64C4"/>
    <w:rsid w:val="00802872"/>
    <w:rsid w:val="008037E8"/>
    <w:rsid w:val="008179A9"/>
    <w:rsid w:val="00820759"/>
    <w:rsid w:val="008255CB"/>
    <w:rsid w:val="00825D59"/>
    <w:rsid w:val="008262C1"/>
    <w:rsid w:val="00831CDE"/>
    <w:rsid w:val="0083275B"/>
    <w:rsid w:val="0084241E"/>
    <w:rsid w:val="0084322A"/>
    <w:rsid w:val="00843D54"/>
    <w:rsid w:val="00845A3E"/>
    <w:rsid w:val="0085187A"/>
    <w:rsid w:val="008538BA"/>
    <w:rsid w:val="008541E2"/>
    <w:rsid w:val="0085649A"/>
    <w:rsid w:val="0086275C"/>
    <w:rsid w:val="00862C7A"/>
    <w:rsid w:val="00864B97"/>
    <w:rsid w:val="00864CFA"/>
    <w:rsid w:val="00865CA2"/>
    <w:rsid w:val="00874E49"/>
    <w:rsid w:val="008807DD"/>
    <w:rsid w:val="00881F6F"/>
    <w:rsid w:val="00883E10"/>
    <w:rsid w:val="00887B01"/>
    <w:rsid w:val="00890A8D"/>
    <w:rsid w:val="00892A8F"/>
    <w:rsid w:val="008935CE"/>
    <w:rsid w:val="00895095"/>
    <w:rsid w:val="00895FDD"/>
    <w:rsid w:val="008A50E4"/>
    <w:rsid w:val="008B0824"/>
    <w:rsid w:val="008B1459"/>
    <w:rsid w:val="008B1931"/>
    <w:rsid w:val="008B486B"/>
    <w:rsid w:val="008B6EEE"/>
    <w:rsid w:val="008B7E34"/>
    <w:rsid w:val="008C13BE"/>
    <w:rsid w:val="008D5639"/>
    <w:rsid w:val="008D5CB6"/>
    <w:rsid w:val="008D6FCB"/>
    <w:rsid w:val="008E0FD5"/>
    <w:rsid w:val="008E1B37"/>
    <w:rsid w:val="008E4D39"/>
    <w:rsid w:val="008E7DF1"/>
    <w:rsid w:val="008F133F"/>
    <w:rsid w:val="008F39F5"/>
    <w:rsid w:val="008F4E3B"/>
    <w:rsid w:val="00901464"/>
    <w:rsid w:val="0090320E"/>
    <w:rsid w:val="00906807"/>
    <w:rsid w:val="0091280E"/>
    <w:rsid w:val="009130E7"/>
    <w:rsid w:val="009137D4"/>
    <w:rsid w:val="00914334"/>
    <w:rsid w:val="00915488"/>
    <w:rsid w:val="009179C4"/>
    <w:rsid w:val="009214C4"/>
    <w:rsid w:val="00921606"/>
    <w:rsid w:val="00922C3D"/>
    <w:rsid w:val="0092482D"/>
    <w:rsid w:val="00924CA5"/>
    <w:rsid w:val="00925D20"/>
    <w:rsid w:val="00926072"/>
    <w:rsid w:val="009359D9"/>
    <w:rsid w:val="009367DE"/>
    <w:rsid w:val="00940B82"/>
    <w:rsid w:val="00944411"/>
    <w:rsid w:val="00950307"/>
    <w:rsid w:val="00955A9B"/>
    <w:rsid w:val="00965828"/>
    <w:rsid w:val="009658B5"/>
    <w:rsid w:val="00965AAC"/>
    <w:rsid w:val="00966D62"/>
    <w:rsid w:val="009707BE"/>
    <w:rsid w:val="00970852"/>
    <w:rsid w:val="00973011"/>
    <w:rsid w:val="009752AB"/>
    <w:rsid w:val="00975D60"/>
    <w:rsid w:val="009763EB"/>
    <w:rsid w:val="00980A7C"/>
    <w:rsid w:val="009844B4"/>
    <w:rsid w:val="00993303"/>
    <w:rsid w:val="00993976"/>
    <w:rsid w:val="0099470E"/>
    <w:rsid w:val="00995DD4"/>
    <w:rsid w:val="009969A3"/>
    <w:rsid w:val="009972F2"/>
    <w:rsid w:val="009A037D"/>
    <w:rsid w:val="009A26CF"/>
    <w:rsid w:val="009A4898"/>
    <w:rsid w:val="009A5ADD"/>
    <w:rsid w:val="009B0E58"/>
    <w:rsid w:val="009B27D7"/>
    <w:rsid w:val="009C4626"/>
    <w:rsid w:val="009C566B"/>
    <w:rsid w:val="009D69C4"/>
    <w:rsid w:val="009D6E6A"/>
    <w:rsid w:val="009D7C70"/>
    <w:rsid w:val="009E01DD"/>
    <w:rsid w:val="009E0FB0"/>
    <w:rsid w:val="009E1891"/>
    <w:rsid w:val="009E4086"/>
    <w:rsid w:val="009F0E2A"/>
    <w:rsid w:val="009F786D"/>
    <w:rsid w:val="00A02418"/>
    <w:rsid w:val="00A16BA5"/>
    <w:rsid w:val="00A16D51"/>
    <w:rsid w:val="00A22EF5"/>
    <w:rsid w:val="00A25F91"/>
    <w:rsid w:val="00A303EC"/>
    <w:rsid w:val="00A31AC3"/>
    <w:rsid w:val="00A41E73"/>
    <w:rsid w:val="00A449AE"/>
    <w:rsid w:val="00A50CB5"/>
    <w:rsid w:val="00A5467A"/>
    <w:rsid w:val="00A56241"/>
    <w:rsid w:val="00A5765D"/>
    <w:rsid w:val="00A604CB"/>
    <w:rsid w:val="00A62324"/>
    <w:rsid w:val="00A632A9"/>
    <w:rsid w:val="00A636D6"/>
    <w:rsid w:val="00A71B5F"/>
    <w:rsid w:val="00A71E22"/>
    <w:rsid w:val="00A7331C"/>
    <w:rsid w:val="00A742B0"/>
    <w:rsid w:val="00A76814"/>
    <w:rsid w:val="00A76F5E"/>
    <w:rsid w:val="00A835D7"/>
    <w:rsid w:val="00A841A7"/>
    <w:rsid w:val="00A87D7D"/>
    <w:rsid w:val="00A90A49"/>
    <w:rsid w:val="00A95585"/>
    <w:rsid w:val="00A95A42"/>
    <w:rsid w:val="00A96125"/>
    <w:rsid w:val="00AA0517"/>
    <w:rsid w:val="00AA06AE"/>
    <w:rsid w:val="00AA22E0"/>
    <w:rsid w:val="00AA554A"/>
    <w:rsid w:val="00AA6573"/>
    <w:rsid w:val="00AA66E2"/>
    <w:rsid w:val="00AB068E"/>
    <w:rsid w:val="00AB2046"/>
    <w:rsid w:val="00AB2AE7"/>
    <w:rsid w:val="00AC0A3E"/>
    <w:rsid w:val="00AC29B7"/>
    <w:rsid w:val="00AC3FEE"/>
    <w:rsid w:val="00AC4462"/>
    <w:rsid w:val="00AC4CC5"/>
    <w:rsid w:val="00B047CF"/>
    <w:rsid w:val="00B0690E"/>
    <w:rsid w:val="00B071DE"/>
    <w:rsid w:val="00B10F32"/>
    <w:rsid w:val="00B2116E"/>
    <w:rsid w:val="00B32362"/>
    <w:rsid w:val="00B3414E"/>
    <w:rsid w:val="00B358D1"/>
    <w:rsid w:val="00B41354"/>
    <w:rsid w:val="00B47196"/>
    <w:rsid w:val="00B509F1"/>
    <w:rsid w:val="00B54409"/>
    <w:rsid w:val="00B570D8"/>
    <w:rsid w:val="00B61D6C"/>
    <w:rsid w:val="00B62368"/>
    <w:rsid w:val="00B67896"/>
    <w:rsid w:val="00B71179"/>
    <w:rsid w:val="00B7641E"/>
    <w:rsid w:val="00B83FFB"/>
    <w:rsid w:val="00B86E2E"/>
    <w:rsid w:val="00B91C4E"/>
    <w:rsid w:val="00B9281B"/>
    <w:rsid w:val="00B94603"/>
    <w:rsid w:val="00B95173"/>
    <w:rsid w:val="00BA51CF"/>
    <w:rsid w:val="00BA6413"/>
    <w:rsid w:val="00BB07CF"/>
    <w:rsid w:val="00BB0FC5"/>
    <w:rsid w:val="00BB146A"/>
    <w:rsid w:val="00BB24E5"/>
    <w:rsid w:val="00BB29D4"/>
    <w:rsid w:val="00BB4488"/>
    <w:rsid w:val="00BB4AC1"/>
    <w:rsid w:val="00BB7A28"/>
    <w:rsid w:val="00BC2A3E"/>
    <w:rsid w:val="00BC517B"/>
    <w:rsid w:val="00BC5454"/>
    <w:rsid w:val="00BC6EE7"/>
    <w:rsid w:val="00BD0F79"/>
    <w:rsid w:val="00BD153F"/>
    <w:rsid w:val="00BD5C02"/>
    <w:rsid w:val="00BF44B0"/>
    <w:rsid w:val="00BF6EE5"/>
    <w:rsid w:val="00C02920"/>
    <w:rsid w:val="00C05E1A"/>
    <w:rsid w:val="00C12DC3"/>
    <w:rsid w:val="00C14DDF"/>
    <w:rsid w:val="00C159D2"/>
    <w:rsid w:val="00C16FA3"/>
    <w:rsid w:val="00C21F52"/>
    <w:rsid w:val="00C2296F"/>
    <w:rsid w:val="00C23B1F"/>
    <w:rsid w:val="00C24DA9"/>
    <w:rsid w:val="00C267EF"/>
    <w:rsid w:val="00C27026"/>
    <w:rsid w:val="00C30EC7"/>
    <w:rsid w:val="00C3529C"/>
    <w:rsid w:val="00C360D5"/>
    <w:rsid w:val="00C3737C"/>
    <w:rsid w:val="00C37464"/>
    <w:rsid w:val="00C4144C"/>
    <w:rsid w:val="00C438EB"/>
    <w:rsid w:val="00C46A25"/>
    <w:rsid w:val="00C4702E"/>
    <w:rsid w:val="00C50832"/>
    <w:rsid w:val="00C51959"/>
    <w:rsid w:val="00C54AB3"/>
    <w:rsid w:val="00C57983"/>
    <w:rsid w:val="00C60326"/>
    <w:rsid w:val="00C6523F"/>
    <w:rsid w:val="00C66001"/>
    <w:rsid w:val="00C7790B"/>
    <w:rsid w:val="00C8143B"/>
    <w:rsid w:val="00C82223"/>
    <w:rsid w:val="00C82553"/>
    <w:rsid w:val="00C859B2"/>
    <w:rsid w:val="00C876E7"/>
    <w:rsid w:val="00C92737"/>
    <w:rsid w:val="00C93CF5"/>
    <w:rsid w:val="00C94CDA"/>
    <w:rsid w:val="00C9520B"/>
    <w:rsid w:val="00CA4B1D"/>
    <w:rsid w:val="00CA5962"/>
    <w:rsid w:val="00CA7746"/>
    <w:rsid w:val="00CB43A9"/>
    <w:rsid w:val="00CC2832"/>
    <w:rsid w:val="00CC32A9"/>
    <w:rsid w:val="00CC3922"/>
    <w:rsid w:val="00CC6469"/>
    <w:rsid w:val="00CD1191"/>
    <w:rsid w:val="00CD1FA2"/>
    <w:rsid w:val="00CD2413"/>
    <w:rsid w:val="00CD40F4"/>
    <w:rsid w:val="00CD58DA"/>
    <w:rsid w:val="00CD63F5"/>
    <w:rsid w:val="00CE6950"/>
    <w:rsid w:val="00CF45BA"/>
    <w:rsid w:val="00CF66E1"/>
    <w:rsid w:val="00D021D8"/>
    <w:rsid w:val="00D055C3"/>
    <w:rsid w:val="00D06B8C"/>
    <w:rsid w:val="00D06CBB"/>
    <w:rsid w:val="00D07ABC"/>
    <w:rsid w:val="00D07FDC"/>
    <w:rsid w:val="00D1133F"/>
    <w:rsid w:val="00D148A1"/>
    <w:rsid w:val="00D14A1A"/>
    <w:rsid w:val="00D2199D"/>
    <w:rsid w:val="00D2205E"/>
    <w:rsid w:val="00D301FB"/>
    <w:rsid w:val="00D33843"/>
    <w:rsid w:val="00D34631"/>
    <w:rsid w:val="00D3602C"/>
    <w:rsid w:val="00D41F2F"/>
    <w:rsid w:val="00D42D2E"/>
    <w:rsid w:val="00D44437"/>
    <w:rsid w:val="00D4606E"/>
    <w:rsid w:val="00D515CA"/>
    <w:rsid w:val="00D52448"/>
    <w:rsid w:val="00D77873"/>
    <w:rsid w:val="00D803BB"/>
    <w:rsid w:val="00D82DC9"/>
    <w:rsid w:val="00D840D3"/>
    <w:rsid w:val="00D84D9D"/>
    <w:rsid w:val="00D8695C"/>
    <w:rsid w:val="00D87824"/>
    <w:rsid w:val="00D9132A"/>
    <w:rsid w:val="00D95C2A"/>
    <w:rsid w:val="00D95DA8"/>
    <w:rsid w:val="00D9747C"/>
    <w:rsid w:val="00DA32D3"/>
    <w:rsid w:val="00DA3637"/>
    <w:rsid w:val="00DA4952"/>
    <w:rsid w:val="00DA5BBE"/>
    <w:rsid w:val="00DA7503"/>
    <w:rsid w:val="00DB5E11"/>
    <w:rsid w:val="00DC3FBF"/>
    <w:rsid w:val="00DC40F9"/>
    <w:rsid w:val="00DD13E4"/>
    <w:rsid w:val="00DD3C1B"/>
    <w:rsid w:val="00DD4EEF"/>
    <w:rsid w:val="00DD687C"/>
    <w:rsid w:val="00DE6D33"/>
    <w:rsid w:val="00DE7805"/>
    <w:rsid w:val="00DF26A4"/>
    <w:rsid w:val="00DF2AC3"/>
    <w:rsid w:val="00DF36ED"/>
    <w:rsid w:val="00DF4D2F"/>
    <w:rsid w:val="00E028DF"/>
    <w:rsid w:val="00E11772"/>
    <w:rsid w:val="00E12EE7"/>
    <w:rsid w:val="00E13C94"/>
    <w:rsid w:val="00E16010"/>
    <w:rsid w:val="00E1672F"/>
    <w:rsid w:val="00E16E6C"/>
    <w:rsid w:val="00E22204"/>
    <w:rsid w:val="00E22687"/>
    <w:rsid w:val="00E264EA"/>
    <w:rsid w:val="00E30F6A"/>
    <w:rsid w:val="00E32485"/>
    <w:rsid w:val="00E32D23"/>
    <w:rsid w:val="00E3668B"/>
    <w:rsid w:val="00E37291"/>
    <w:rsid w:val="00E42B29"/>
    <w:rsid w:val="00E44814"/>
    <w:rsid w:val="00E5020F"/>
    <w:rsid w:val="00E53E29"/>
    <w:rsid w:val="00E556B1"/>
    <w:rsid w:val="00E56E3F"/>
    <w:rsid w:val="00E57717"/>
    <w:rsid w:val="00E6678B"/>
    <w:rsid w:val="00E674C7"/>
    <w:rsid w:val="00E732BC"/>
    <w:rsid w:val="00E75381"/>
    <w:rsid w:val="00E80B9A"/>
    <w:rsid w:val="00E81001"/>
    <w:rsid w:val="00E90DCC"/>
    <w:rsid w:val="00E914C3"/>
    <w:rsid w:val="00E9192B"/>
    <w:rsid w:val="00E94C0E"/>
    <w:rsid w:val="00E95758"/>
    <w:rsid w:val="00EA4D45"/>
    <w:rsid w:val="00EA4EA9"/>
    <w:rsid w:val="00EB1B29"/>
    <w:rsid w:val="00EB251F"/>
    <w:rsid w:val="00EB5A79"/>
    <w:rsid w:val="00EC067F"/>
    <w:rsid w:val="00EC072B"/>
    <w:rsid w:val="00EC08F5"/>
    <w:rsid w:val="00EC2396"/>
    <w:rsid w:val="00EC3C8A"/>
    <w:rsid w:val="00EC61B9"/>
    <w:rsid w:val="00ED1CC2"/>
    <w:rsid w:val="00ED39BC"/>
    <w:rsid w:val="00ED4BB2"/>
    <w:rsid w:val="00ED5298"/>
    <w:rsid w:val="00ED5B27"/>
    <w:rsid w:val="00ED5D5A"/>
    <w:rsid w:val="00ED6A86"/>
    <w:rsid w:val="00EE06A4"/>
    <w:rsid w:val="00EE0B2C"/>
    <w:rsid w:val="00EE2E40"/>
    <w:rsid w:val="00EE3F48"/>
    <w:rsid w:val="00EE45E7"/>
    <w:rsid w:val="00EE72F9"/>
    <w:rsid w:val="00EE73CF"/>
    <w:rsid w:val="00EE7BAA"/>
    <w:rsid w:val="00EF05E1"/>
    <w:rsid w:val="00EF1699"/>
    <w:rsid w:val="00EF2E80"/>
    <w:rsid w:val="00EF3619"/>
    <w:rsid w:val="00F002C4"/>
    <w:rsid w:val="00F04E77"/>
    <w:rsid w:val="00F062E4"/>
    <w:rsid w:val="00F20BFF"/>
    <w:rsid w:val="00F21C3F"/>
    <w:rsid w:val="00F226E6"/>
    <w:rsid w:val="00F2609F"/>
    <w:rsid w:val="00F272AD"/>
    <w:rsid w:val="00F31E32"/>
    <w:rsid w:val="00F33BDE"/>
    <w:rsid w:val="00F35E54"/>
    <w:rsid w:val="00F4531E"/>
    <w:rsid w:val="00F46DC4"/>
    <w:rsid w:val="00F5755F"/>
    <w:rsid w:val="00F6078B"/>
    <w:rsid w:val="00F611D3"/>
    <w:rsid w:val="00F641C9"/>
    <w:rsid w:val="00F64CE2"/>
    <w:rsid w:val="00F6730B"/>
    <w:rsid w:val="00F71DF8"/>
    <w:rsid w:val="00F7656E"/>
    <w:rsid w:val="00F85602"/>
    <w:rsid w:val="00F85C99"/>
    <w:rsid w:val="00F85DD5"/>
    <w:rsid w:val="00F86DF2"/>
    <w:rsid w:val="00F9113B"/>
    <w:rsid w:val="00FA149B"/>
    <w:rsid w:val="00FA4423"/>
    <w:rsid w:val="00FA5CBF"/>
    <w:rsid w:val="00FA6645"/>
    <w:rsid w:val="00FA76C9"/>
    <w:rsid w:val="00FB104F"/>
    <w:rsid w:val="00FB233A"/>
    <w:rsid w:val="00FB76C8"/>
    <w:rsid w:val="00FB7F1E"/>
    <w:rsid w:val="00FC0527"/>
    <w:rsid w:val="00FC18F1"/>
    <w:rsid w:val="00FC285E"/>
    <w:rsid w:val="00FC5319"/>
    <w:rsid w:val="00FC55AE"/>
    <w:rsid w:val="00FC7911"/>
    <w:rsid w:val="00FC7F0D"/>
    <w:rsid w:val="00FD22C1"/>
    <w:rsid w:val="00FD314E"/>
    <w:rsid w:val="00FD5C9C"/>
    <w:rsid w:val="00FD7049"/>
    <w:rsid w:val="00FD7582"/>
    <w:rsid w:val="00FD7A43"/>
    <w:rsid w:val="00FE557C"/>
    <w:rsid w:val="00FE6D22"/>
    <w:rsid w:val="00FE74F1"/>
    <w:rsid w:val="00FF54C7"/>
    <w:rsid w:val="00FF6507"/>
    <w:rsid w:val="00FF7445"/>
    <w:rsid w:val="00FF7AC6"/>
    <w:rsid w:val="3736F98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19">
      <o:colormru v:ext="edit" colors="#0097dc,#005dac"/>
    </o:shapedefaults>
    <o:shapelayout v:ext="edit">
      <o:idmap v:ext="edit" data="2"/>
    </o:shapelayout>
  </w:shapeDefaults>
  <w:decimalSymbol w:val=","/>
  <w:listSeparator w:val=";"/>
  <w14:docId w14:val="0FD9AD30"/>
  <w15:docId w15:val="{504875A2-0416-4278-A28A-91F1EC63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0852"/>
    <w:rPr>
      <w:rFonts w:ascii="Century Gothic" w:hAnsi="Century Gothic"/>
      <w:sz w:val="16"/>
      <w:szCs w:val="24"/>
      <w:lang w:val="en-US" w:eastAsia="en-US"/>
    </w:rPr>
  </w:style>
  <w:style w:type="paragraph" w:styleId="Titre1">
    <w:name w:val="heading 1"/>
    <w:basedOn w:val="Normal"/>
    <w:next w:val="Normal"/>
    <w:qFormat/>
    <w:rsid w:val="00667B70"/>
    <w:pPr>
      <w:keepNext/>
      <w:spacing w:before="240"/>
      <w:ind w:left="270"/>
      <w:outlineLvl w:val="0"/>
    </w:pPr>
    <w:rPr>
      <w:rFonts w:cs="Arial"/>
      <w:bCs/>
      <w:kern w:val="32"/>
      <w:sz w:val="60"/>
      <w:szCs w:val="32"/>
    </w:rPr>
  </w:style>
  <w:style w:type="paragraph" w:styleId="Titre2">
    <w:name w:val="heading 2"/>
    <w:basedOn w:val="Normal"/>
    <w:next w:val="Normal"/>
    <w:qFormat/>
    <w:rsid w:val="00970852"/>
    <w:pPr>
      <w:keepNext/>
      <w:spacing w:before="240" w:after="60"/>
      <w:ind w:left="180"/>
      <w:outlineLvl w:val="1"/>
    </w:pPr>
    <w:rPr>
      <w:rFonts w:cs="Arial"/>
      <w:bCs/>
      <w:iCs/>
      <w:color w:val="E89B00"/>
      <w:sz w:val="40"/>
      <w:szCs w:val="28"/>
    </w:rPr>
  </w:style>
  <w:style w:type="paragraph" w:styleId="Titre3">
    <w:name w:val="heading 3"/>
    <w:basedOn w:val="Titre2"/>
    <w:next w:val="Texte"/>
    <w:qFormat/>
    <w:rsid w:val="00A835D7"/>
    <w:pPr>
      <w:pBdr>
        <w:bottom w:val="single" w:sz="12" w:space="1" w:color="DDDDDD"/>
      </w:pBdr>
      <w:ind w:left="450"/>
      <w:outlineLvl w:val="2"/>
    </w:pPr>
    <w:rPr>
      <w:sz w:val="32"/>
    </w:rPr>
  </w:style>
  <w:style w:type="paragraph" w:styleId="Titre4">
    <w:name w:val="heading 4"/>
    <w:basedOn w:val="LeftColumnText"/>
    <w:next w:val="Normal"/>
    <w:link w:val="Titre4Car"/>
    <w:qFormat/>
    <w:rsid w:val="00A90A49"/>
    <w:pPr>
      <w:framePr w:wrap="around" w:vAnchor="page" w:hAnchor="page" w:y="721"/>
      <w:suppressOverlap/>
      <w:outlineLvl w:val="3"/>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ewsletterBodyText">
    <w:name w:val="Newsletter Body Text"/>
    <w:basedOn w:val="Normal"/>
    <w:rsid w:val="00B071DE"/>
    <w:pPr>
      <w:spacing w:after="200" w:line="288" w:lineRule="auto"/>
    </w:pPr>
  </w:style>
  <w:style w:type="paragraph" w:customStyle="1" w:styleId="LeftColumnText">
    <w:name w:val="Left Column Text"/>
    <w:basedOn w:val="Normal"/>
    <w:link w:val="LeftColumnTextChar"/>
    <w:rsid w:val="00667B70"/>
    <w:pPr>
      <w:framePr w:hSpace="187" w:wrap="around" w:vAnchor="text" w:hAnchor="text" w:xAlign="center" w:y="1"/>
      <w:spacing w:after="160" w:line="312" w:lineRule="auto"/>
    </w:pPr>
  </w:style>
  <w:style w:type="paragraph" w:styleId="NormalWeb">
    <w:name w:val="Normal (Web)"/>
    <w:basedOn w:val="Normal"/>
    <w:uiPriority w:val="99"/>
    <w:rsid w:val="00553B6C"/>
    <w:pPr>
      <w:spacing w:after="210" w:line="210" w:lineRule="atLeast"/>
      <w:jc w:val="both"/>
    </w:pPr>
    <w:rPr>
      <w:rFonts w:ascii="Times New Roman" w:hAnsi="Times New Roman"/>
      <w:sz w:val="17"/>
      <w:szCs w:val="17"/>
      <w:lang w:val="fr-CA" w:eastAsia="fr-CA"/>
    </w:rPr>
  </w:style>
  <w:style w:type="paragraph" w:customStyle="1" w:styleId="LeftColumnHeading">
    <w:name w:val="Left Column Heading"/>
    <w:basedOn w:val="Normal"/>
    <w:link w:val="LeftColumnHeadingCharChar"/>
    <w:rsid w:val="00667B70"/>
    <w:rPr>
      <w:b/>
      <w:szCs w:val="16"/>
    </w:rPr>
  </w:style>
  <w:style w:type="character" w:customStyle="1" w:styleId="LeftColumnHeadingCharChar">
    <w:name w:val="Left Column Heading Char Char"/>
    <w:link w:val="LeftColumnHeading"/>
    <w:rsid w:val="00667B70"/>
    <w:rPr>
      <w:rFonts w:ascii="Century Gothic" w:hAnsi="Century Gothic"/>
      <w:b/>
      <w:sz w:val="16"/>
      <w:szCs w:val="16"/>
      <w:lang w:val="en-US" w:eastAsia="en-US" w:bidi="ar-SA"/>
    </w:rPr>
  </w:style>
  <w:style w:type="paragraph" w:customStyle="1" w:styleId="Information">
    <w:name w:val="Information"/>
    <w:basedOn w:val="Normal"/>
    <w:rsid w:val="00667B70"/>
    <w:pPr>
      <w:ind w:left="257"/>
    </w:pPr>
  </w:style>
  <w:style w:type="paragraph" w:customStyle="1" w:styleId="LeftColumnCaption">
    <w:name w:val="Left Column Caption"/>
    <w:basedOn w:val="LeftColumnText"/>
    <w:rsid w:val="00C3737C"/>
    <w:pPr>
      <w:framePr w:wrap="around"/>
      <w:spacing w:line="552" w:lineRule="auto"/>
    </w:pPr>
    <w:rPr>
      <w:i/>
    </w:rPr>
  </w:style>
  <w:style w:type="paragraph" w:customStyle="1" w:styleId="NewsletterDate">
    <w:name w:val="Newsletter Date"/>
    <w:basedOn w:val="LeftColumnHeading"/>
    <w:rsid w:val="00D07ABC"/>
    <w:pPr>
      <w:ind w:left="257"/>
    </w:pPr>
  </w:style>
  <w:style w:type="paragraph" w:styleId="Textedebulles">
    <w:name w:val="Balloon Text"/>
    <w:basedOn w:val="Normal"/>
    <w:semiHidden/>
    <w:rsid w:val="000B2761"/>
    <w:rPr>
      <w:rFonts w:ascii="Tahoma" w:hAnsi="Tahoma" w:cs="Tahoma"/>
      <w:szCs w:val="16"/>
    </w:rPr>
  </w:style>
  <w:style w:type="paragraph" w:styleId="Pieddepage">
    <w:name w:val="footer"/>
    <w:basedOn w:val="Normal"/>
    <w:link w:val="PieddepageCar"/>
    <w:uiPriority w:val="99"/>
    <w:rsid w:val="00C876E7"/>
    <w:pPr>
      <w:tabs>
        <w:tab w:val="center" w:pos="4320"/>
        <w:tab w:val="right" w:pos="8640"/>
      </w:tabs>
    </w:pPr>
  </w:style>
  <w:style w:type="paragraph" w:customStyle="1" w:styleId="monstyle2">
    <w:name w:val="mon style 2"/>
    <w:basedOn w:val="Normal"/>
    <w:rsid w:val="00343F7C"/>
    <w:pPr>
      <w:numPr>
        <w:numId w:val="1"/>
      </w:numPr>
    </w:pPr>
  </w:style>
  <w:style w:type="paragraph" w:customStyle="1" w:styleId="MailingAddress">
    <w:name w:val="Mailing Address"/>
    <w:basedOn w:val="Normal"/>
    <w:rsid w:val="00D06B8C"/>
    <w:rPr>
      <w:caps/>
      <w:sz w:val="20"/>
      <w:szCs w:val="20"/>
    </w:rPr>
  </w:style>
  <w:style w:type="paragraph" w:customStyle="1" w:styleId="Tagline">
    <w:name w:val="Tagline"/>
    <w:basedOn w:val="Normal"/>
    <w:rsid w:val="00D06B8C"/>
    <w:rPr>
      <w:i/>
    </w:rPr>
  </w:style>
  <w:style w:type="paragraph" w:customStyle="1" w:styleId="ParagraphRuleAbove">
    <w:name w:val="Paragraph Rule Above"/>
    <w:basedOn w:val="Normal"/>
    <w:rsid w:val="00D06B8C"/>
    <w:pPr>
      <w:pBdr>
        <w:bottom w:val="single" w:sz="2" w:space="1" w:color="auto"/>
      </w:pBdr>
      <w:spacing w:after="120"/>
    </w:pPr>
  </w:style>
  <w:style w:type="paragraph" w:customStyle="1" w:styleId="ParagraphRuleBelow">
    <w:name w:val="Paragraph Rule Below"/>
    <w:basedOn w:val="Normal"/>
    <w:rsid w:val="00D06B8C"/>
    <w:pPr>
      <w:pBdr>
        <w:top w:val="single" w:sz="2" w:space="1" w:color="auto"/>
      </w:pBdr>
      <w:spacing w:before="120"/>
    </w:pPr>
  </w:style>
  <w:style w:type="paragraph" w:customStyle="1" w:styleId="MailingAddressBold">
    <w:name w:val="Mailing Address Bold"/>
    <w:basedOn w:val="MailingAddress"/>
    <w:rsid w:val="00D06B8C"/>
    <w:rPr>
      <w:b/>
    </w:rPr>
  </w:style>
  <w:style w:type="paragraph" w:customStyle="1" w:styleId="ReturnMailingAddress">
    <w:name w:val="Return Mailing Address"/>
    <w:basedOn w:val="MailingAddress"/>
    <w:rsid w:val="007B3B99"/>
    <w:rPr>
      <w:sz w:val="16"/>
    </w:rPr>
  </w:style>
  <w:style w:type="paragraph" w:customStyle="1" w:styleId="ReturnMailingAddressBold">
    <w:name w:val="Return Mailing Address Bold"/>
    <w:basedOn w:val="ReturnMailingAddress"/>
    <w:rsid w:val="007B3B99"/>
    <w:rPr>
      <w:b/>
    </w:rPr>
  </w:style>
  <w:style w:type="paragraph" w:styleId="En-tte">
    <w:name w:val="header"/>
    <w:basedOn w:val="Normal"/>
    <w:rsid w:val="00C876E7"/>
    <w:pPr>
      <w:tabs>
        <w:tab w:val="center" w:pos="4320"/>
        <w:tab w:val="right" w:pos="8640"/>
      </w:tabs>
    </w:pPr>
  </w:style>
  <w:style w:type="character" w:styleId="Numrodepage">
    <w:name w:val="page number"/>
    <w:basedOn w:val="Policepardfaut"/>
    <w:rsid w:val="00C876E7"/>
  </w:style>
  <w:style w:type="paragraph" w:customStyle="1" w:styleId="AllCaps">
    <w:name w:val="All Caps"/>
    <w:basedOn w:val="Normal"/>
    <w:link w:val="AllCapsChar"/>
    <w:rsid w:val="00774DA7"/>
    <w:pPr>
      <w:tabs>
        <w:tab w:val="left" w:pos="360"/>
      </w:tabs>
    </w:pPr>
    <w:rPr>
      <w:b/>
      <w:caps/>
      <w:color w:val="E89B00"/>
      <w:szCs w:val="16"/>
    </w:rPr>
  </w:style>
  <w:style w:type="character" w:customStyle="1" w:styleId="AllCapsChar">
    <w:name w:val="All Caps Char"/>
    <w:link w:val="AllCaps"/>
    <w:rsid w:val="00774DA7"/>
    <w:rPr>
      <w:rFonts w:ascii="Century Gothic" w:hAnsi="Century Gothic"/>
      <w:b/>
      <w:caps/>
      <w:color w:val="E89B00"/>
      <w:sz w:val="16"/>
      <w:szCs w:val="16"/>
      <w:lang w:val="en-US" w:eastAsia="en-US" w:bidi="ar-SA"/>
    </w:rPr>
  </w:style>
  <w:style w:type="character" w:customStyle="1" w:styleId="LeftColumnTextChar">
    <w:name w:val="Left Column Text Char"/>
    <w:link w:val="LeftColumnText"/>
    <w:rsid w:val="00A90A49"/>
    <w:rPr>
      <w:rFonts w:ascii="Century Gothic" w:hAnsi="Century Gothic"/>
      <w:sz w:val="16"/>
      <w:szCs w:val="24"/>
      <w:lang w:val="en-US" w:eastAsia="en-US" w:bidi="ar-SA"/>
    </w:rPr>
  </w:style>
  <w:style w:type="table" w:styleId="Tableaucontemporain">
    <w:name w:val="Table Contemporary"/>
    <w:basedOn w:val="TableauNormal"/>
    <w:rsid w:val="009969A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Titre4Car">
    <w:name w:val="Titre 4 Car"/>
    <w:link w:val="Titre4"/>
    <w:rsid w:val="00774DA7"/>
    <w:rPr>
      <w:rFonts w:ascii="Century Gothic" w:hAnsi="Century Gothic"/>
      <w:b/>
      <w:sz w:val="16"/>
      <w:szCs w:val="24"/>
      <w:lang w:val="en-US" w:eastAsia="en-US" w:bidi="ar-SA"/>
    </w:rPr>
  </w:style>
  <w:style w:type="character" w:styleId="Lienhypertexte">
    <w:name w:val="Hyperlink"/>
    <w:uiPriority w:val="99"/>
    <w:unhideWhenUsed/>
    <w:rsid w:val="00FF6507"/>
    <w:rPr>
      <w:color w:val="0000FF"/>
      <w:u w:val="single"/>
    </w:rPr>
  </w:style>
  <w:style w:type="paragraph" w:styleId="PrformatHTML">
    <w:name w:val="HTML Preformatted"/>
    <w:basedOn w:val="Normal"/>
    <w:link w:val="PrformatHTMLCar"/>
    <w:uiPriority w:val="99"/>
    <w:unhideWhenUsed/>
    <w:rsid w:val="00FF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CA" w:eastAsia="fr-CA"/>
    </w:rPr>
  </w:style>
  <w:style w:type="paragraph" w:customStyle="1" w:styleId="Texte">
    <w:name w:val="Texte"/>
    <w:basedOn w:val="Normal"/>
    <w:rsid w:val="00780885"/>
    <w:pPr>
      <w:spacing w:line="360" w:lineRule="auto"/>
      <w:ind w:left="160"/>
    </w:pPr>
    <w:rPr>
      <w:sz w:val="24"/>
      <w:lang w:val="fr-CA"/>
    </w:rPr>
  </w:style>
  <w:style w:type="paragraph" w:customStyle="1" w:styleId="Puce1">
    <w:name w:val="Puce_1"/>
    <w:basedOn w:val="monstyle2"/>
    <w:rsid w:val="00C360D5"/>
    <w:rPr>
      <w:sz w:val="24"/>
      <w:lang w:val="fr-CA"/>
    </w:rPr>
  </w:style>
  <w:style w:type="paragraph" w:customStyle="1" w:styleId="Numerotation1">
    <w:name w:val="Numerotation_1"/>
    <w:basedOn w:val="Normal"/>
    <w:rsid w:val="00D9747C"/>
    <w:rPr>
      <w:sz w:val="24"/>
      <w:lang w:val="fr-CA"/>
    </w:rPr>
  </w:style>
  <w:style w:type="character" w:customStyle="1" w:styleId="PrformatHTMLCar">
    <w:name w:val="Préformaté HTML Car"/>
    <w:link w:val="PrformatHTML"/>
    <w:uiPriority w:val="99"/>
    <w:rsid w:val="00FF6507"/>
    <w:rPr>
      <w:rFonts w:ascii="Courier New" w:hAnsi="Courier New" w:cs="Courier New"/>
    </w:rPr>
  </w:style>
  <w:style w:type="paragraph" w:customStyle="1" w:styleId="Titre2avecligne">
    <w:name w:val="Titre 2_avec ligne"/>
    <w:basedOn w:val="Titre2"/>
    <w:next w:val="Texte"/>
    <w:rsid w:val="009A4898"/>
    <w:pPr>
      <w:pBdr>
        <w:top w:val="single" w:sz="8" w:space="1" w:color="DDDDDD"/>
        <w:bottom w:val="single" w:sz="8" w:space="1" w:color="DDDDDD"/>
      </w:pBdr>
      <w:spacing w:line="264" w:lineRule="auto"/>
      <w:ind w:left="0"/>
    </w:pPr>
    <w:rPr>
      <w:rFonts w:cs="Times New Roman"/>
      <w:bCs w:val="0"/>
      <w:iCs w:val="0"/>
      <w:szCs w:val="20"/>
    </w:rPr>
  </w:style>
  <w:style w:type="character" w:styleId="ExempleHTML">
    <w:name w:val="HTML Sample"/>
    <w:uiPriority w:val="99"/>
    <w:unhideWhenUsed/>
    <w:rsid w:val="00FF6507"/>
    <w:rPr>
      <w:rFonts w:ascii="Courier New" w:eastAsia="Times New Roman" w:hAnsi="Courier New" w:cs="Courier New"/>
    </w:rPr>
  </w:style>
  <w:style w:type="character" w:customStyle="1" w:styleId="PieddepageCar">
    <w:name w:val="Pied de page Car"/>
    <w:link w:val="Pieddepage"/>
    <w:uiPriority w:val="99"/>
    <w:rsid w:val="00BC2A3E"/>
    <w:rPr>
      <w:rFonts w:ascii="Century Gothic" w:hAnsi="Century Gothic"/>
      <w:sz w:val="16"/>
      <w:szCs w:val="24"/>
      <w:lang w:val="en-US" w:eastAsia="en-US"/>
    </w:rPr>
  </w:style>
  <w:style w:type="table" w:styleId="Tramemoyenne1-Accent6">
    <w:name w:val="Medium Shading 1 Accent 6"/>
    <w:basedOn w:val="TableauNormal"/>
    <w:uiPriority w:val="63"/>
    <w:rsid w:val="000C20B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Grilleclaire-Accent6">
    <w:name w:val="Light Grid Accent 6"/>
    <w:basedOn w:val="TableauNormal"/>
    <w:uiPriority w:val="62"/>
    <w:rsid w:val="004D7BDC"/>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Accent6">
    <w:name w:val="Light List Accent 6"/>
    <w:basedOn w:val="TableauNormal"/>
    <w:uiPriority w:val="61"/>
    <w:rsid w:val="006E1D90"/>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Colonnesdetableau4">
    <w:name w:val="Table Columns 4"/>
    <w:basedOn w:val="TableauNormal"/>
    <w:rsid w:val="008B145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rsid w:val="008B145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Grilledutableau">
    <w:name w:val="Table Grid"/>
    <w:basedOn w:val="TableauNormal"/>
    <w:uiPriority w:val="39"/>
    <w:rsid w:val="008B1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uiPriority w:val="99"/>
    <w:semiHidden/>
    <w:unhideWhenUsed/>
    <w:rsid w:val="00285CD3"/>
    <w:rPr>
      <w:color w:val="605E5C"/>
      <w:shd w:val="clear" w:color="auto" w:fill="E1DFDD"/>
    </w:rPr>
  </w:style>
  <w:style w:type="character" w:styleId="Lienhypertextesuivivisit">
    <w:name w:val="FollowedHyperlink"/>
    <w:semiHidden/>
    <w:unhideWhenUsed/>
    <w:rsid w:val="005A3A10"/>
    <w:rPr>
      <w:color w:val="800080"/>
      <w:u w:val="single"/>
    </w:rPr>
  </w:style>
  <w:style w:type="table" w:styleId="TableauGrille1Clair-Accentuation1">
    <w:name w:val="Grid Table 1 Light Accent 1"/>
    <w:basedOn w:val="TableauNormal"/>
    <w:uiPriority w:val="46"/>
    <w:rsid w:val="00E1672F"/>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985387">
      <w:bodyDiv w:val="1"/>
      <w:marLeft w:val="0"/>
      <w:marRight w:val="0"/>
      <w:marTop w:val="0"/>
      <w:marBottom w:val="0"/>
      <w:divBdr>
        <w:top w:val="none" w:sz="0" w:space="0" w:color="auto"/>
        <w:left w:val="none" w:sz="0" w:space="0" w:color="auto"/>
        <w:bottom w:val="none" w:sz="0" w:space="0" w:color="auto"/>
        <w:right w:val="none" w:sz="0" w:space="0" w:color="auto"/>
      </w:divBdr>
      <w:divsChild>
        <w:div w:id="963777666">
          <w:marLeft w:val="0"/>
          <w:marRight w:val="0"/>
          <w:marTop w:val="0"/>
          <w:marBottom w:val="0"/>
          <w:divBdr>
            <w:top w:val="none" w:sz="0" w:space="0" w:color="auto"/>
            <w:left w:val="none" w:sz="0" w:space="0" w:color="auto"/>
            <w:bottom w:val="none" w:sz="0" w:space="0" w:color="auto"/>
            <w:right w:val="none" w:sz="0" w:space="0" w:color="auto"/>
          </w:divBdr>
          <w:divsChild>
            <w:div w:id="70323319">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538740964">
      <w:bodyDiv w:val="1"/>
      <w:marLeft w:val="0"/>
      <w:marRight w:val="0"/>
      <w:marTop w:val="0"/>
      <w:marBottom w:val="0"/>
      <w:divBdr>
        <w:top w:val="none" w:sz="0" w:space="0" w:color="auto"/>
        <w:left w:val="none" w:sz="0" w:space="0" w:color="auto"/>
        <w:bottom w:val="none" w:sz="0" w:space="0" w:color="auto"/>
        <w:right w:val="none" w:sz="0" w:space="0" w:color="auto"/>
      </w:divBdr>
      <w:divsChild>
        <w:div w:id="1691224697">
          <w:marLeft w:val="0"/>
          <w:marRight w:val="0"/>
          <w:marTop w:val="0"/>
          <w:marBottom w:val="0"/>
          <w:divBdr>
            <w:top w:val="none" w:sz="0" w:space="0" w:color="auto"/>
            <w:left w:val="none" w:sz="0" w:space="0" w:color="auto"/>
            <w:bottom w:val="none" w:sz="0" w:space="0" w:color="auto"/>
            <w:right w:val="none" w:sz="0" w:space="0" w:color="auto"/>
          </w:divBdr>
          <w:divsChild>
            <w:div w:id="65460550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681274724">
      <w:bodyDiv w:val="1"/>
      <w:marLeft w:val="0"/>
      <w:marRight w:val="0"/>
      <w:marTop w:val="0"/>
      <w:marBottom w:val="0"/>
      <w:divBdr>
        <w:top w:val="none" w:sz="0" w:space="0" w:color="auto"/>
        <w:left w:val="none" w:sz="0" w:space="0" w:color="auto"/>
        <w:bottom w:val="none" w:sz="0" w:space="0" w:color="auto"/>
        <w:right w:val="none" w:sz="0" w:space="0" w:color="auto"/>
      </w:divBdr>
    </w:div>
    <w:div w:id="1903368954">
      <w:bodyDiv w:val="1"/>
      <w:marLeft w:val="0"/>
      <w:marRight w:val="0"/>
      <w:marTop w:val="0"/>
      <w:marBottom w:val="0"/>
      <w:divBdr>
        <w:top w:val="none" w:sz="0" w:space="0" w:color="auto"/>
        <w:left w:val="none" w:sz="0" w:space="0" w:color="auto"/>
        <w:bottom w:val="none" w:sz="0" w:space="0" w:color="auto"/>
        <w:right w:val="none" w:sz="0" w:space="0" w:color="auto"/>
      </w:divBdr>
      <w:divsChild>
        <w:div w:id="2007248478">
          <w:marLeft w:val="0"/>
          <w:marRight w:val="0"/>
          <w:marTop w:val="0"/>
          <w:marBottom w:val="0"/>
          <w:divBdr>
            <w:top w:val="none" w:sz="0" w:space="0" w:color="auto"/>
            <w:left w:val="none" w:sz="0" w:space="0" w:color="auto"/>
            <w:bottom w:val="none" w:sz="0" w:space="0" w:color="auto"/>
            <w:right w:val="none" w:sz="0" w:space="0" w:color="auto"/>
          </w:divBdr>
          <w:divsChild>
            <w:div w:id="26249488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u420\Desktop\modeles\theorie_dicj.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60B88-05EA-4557-B6B9-3C239BF0D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theorie_dicj.dot</Template>
  <TotalTime>590</TotalTime>
  <Pages>2</Pages>
  <Words>282</Words>
  <Characters>1553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Titre du laboratoire</vt:lpstr>
    </vt:vector>
  </TitlesOfParts>
  <Company>Microsoft Corporation</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laboratoire</dc:title>
  <dc:creator>etu420</dc:creator>
  <cp:lastModifiedBy>Kim Lavoie</cp:lastModifiedBy>
  <cp:revision>255</cp:revision>
  <cp:lastPrinted>2014-09-09T15:42:00Z</cp:lastPrinted>
  <dcterms:created xsi:type="dcterms:W3CDTF">2011-01-20T00:40:00Z</dcterms:created>
  <dcterms:modified xsi:type="dcterms:W3CDTF">2023-01-18T14:03:00Z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TC010178181036</vt:lpwstr>
  </property>
</Properties>
</file>